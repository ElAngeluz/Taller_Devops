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110C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643BAB8F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6031819C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664636C1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2EAF7856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1CA83623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7C31ADB5" w14:textId="77777777" w:rsidR="00B262A2" w:rsidRPr="00961CC3" w:rsidRDefault="00B262A2" w:rsidP="00FD1066">
      <w:pPr>
        <w:pStyle w:val="Textocomentario"/>
        <w:rPr>
          <w:rFonts w:ascii="Nunito" w:hAnsi="Nunito" w:cs="Arial"/>
        </w:rPr>
      </w:pPr>
    </w:p>
    <w:p w14:paraId="18E20685" w14:textId="77777777" w:rsidR="00B262A2" w:rsidRPr="00961CC3" w:rsidRDefault="00B262A2" w:rsidP="00FD1066">
      <w:pPr>
        <w:pStyle w:val="Textocomentario"/>
        <w:rPr>
          <w:rFonts w:ascii="Nunito" w:hAnsi="Nunito" w:cs="Arial"/>
        </w:rPr>
      </w:pPr>
    </w:p>
    <w:p w14:paraId="3220E945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33A1C473" w14:textId="77777777" w:rsidR="00FD1066" w:rsidRPr="00961CC3" w:rsidRDefault="00FD1066" w:rsidP="00FD1066">
      <w:pPr>
        <w:pStyle w:val="Textocomentario"/>
        <w:rPr>
          <w:rFonts w:ascii="Nunito" w:hAnsi="Nunito" w:cs="Arial"/>
        </w:rPr>
      </w:pPr>
    </w:p>
    <w:p w14:paraId="5FFA3516" w14:textId="38F4BCE5" w:rsidR="00FD1066" w:rsidRPr="00961CC3" w:rsidRDefault="00FD1066" w:rsidP="00D16552">
      <w:pPr>
        <w:jc w:val="center"/>
        <w:rPr>
          <w:rFonts w:ascii="Nunito" w:hAnsi="Nunito" w:cs="Arial"/>
        </w:rPr>
      </w:pPr>
    </w:p>
    <w:p w14:paraId="1CD36782" w14:textId="77777777" w:rsidR="00FD1066" w:rsidRPr="00961CC3" w:rsidRDefault="00FD1066" w:rsidP="00FD1066">
      <w:pPr>
        <w:rPr>
          <w:rFonts w:ascii="Nunito" w:hAnsi="Nunito" w:cs="Arial"/>
        </w:rPr>
      </w:pPr>
    </w:p>
    <w:p w14:paraId="7536A9E2" w14:textId="77777777" w:rsidR="00FD1066" w:rsidRPr="00961CC3" w:rsidRDefault="00FD1066" w:rsidP="00FD1066">
      <w:pPr>
        <w:rPr>
          <w:rFonts w:ascii="Nunito" w:hAnsi="Nunito" w:cs="Arial"/>
        </w:rPr>
      </w:pPr>
    </w:p>
    <w:p w14:paraId="4D204421" w14:textId="77777777" w:rsidR="00B262A2" w:rsidRPr="00961CC3" w:rsidRDefault="00B262A2" w:rsidP="00FD1066">
      <w:pPr>
        <w:rPr>
          <w:rFonts w:ascii="Nunito" w:hAnsi="Nunito" w:cs="Arial"/>
        </w:rPr>
      </w:pPr>
    </w:p>
    <w:p w14:paraId="69E277BC" w14:textId="77777777" w:rsidR="00B262A2" w:rsidRPr="00961CC3" w:rsidRDefault="00B262A2" w:rsidP="00FD1066">
      <w:pPr>
        <w:rPr>
          <w:rFonts w:ascii="Nunito" w:hAnsi="Nunito" w:cs="Arial"/>
        </w:rPr>
      </w:pPr>
    </w:p>
    <w:p w14:paraId="301847A8" w14:textId="77777777" w:rsidR="00FD1066" w:rsidRPr="00961CC3" w:rsidRDefault="00FD1066" w:rsidP="00FD1066">
      <w:pPr>
        <w:jc w:val="center"/>
        <w:rPr>
          <w:rFonts w:ascii="Nunito" w:hAnsi="Nunito" w:cs="Arial"/>
        </w:rPr>
      </w:pPr>
      <w:r w:rsidRPr="00961CC3">
        <w:rPr>
          <w:rFonts w:ascii="Nunito" w:hAnsi="Nunito" w:cs="Arial"/>
        </w:rPr>
        <w:t>____________________________________________________________</w:t>
      </w:r>
    </w:p>
    <w:p w14:paraId="2E81C223" w14:textId="239EF656" w:rsidR="006C24A4" w:rsidRPr="00961CC3" w:rsidRDefault="00595BEB" w:rsidP="00FD1066">
      <w:pPr>
        <w:spacing w:after="0"/>
        <w:jc w:val="center"/>
        <w:rPr>
          <w:rFonts w:ascii="Nunito" w:hAnsi="Nunito" w:cs="Arial"/>
          <w:b/>
          <w:sz w:val="28"/>
        </w:rPr>
      </w:pPr>
      <w:r>
        <w:rPr>
          <w:rFonts w:ascii="Nunito" w:hAnsi="Nunito" w:cs="Arial"/>
          <w:b/>
          <w:sz w:val="28"/>
        </w:rPr>
        <w:t>Configuracion de Taller de DEVOPS</w:t>
      </w:r>
    </w:p>
    <w:p w14:paraId="430184D8" w14:textId="77777777" w:rsidR="00FD1066" w:rsidRPr="00961CC3" w:rsidRDefault="00FD1066" w:rsidP="00FD1066">
      <w:pPr>
        <w:jc w:val="center"/>
        <w:rPr>
          <w:rFonts w:ascii="Nunito" w:hAnsi="Nunito" w:cs="Arial"/>
        </w:rPr>
      </w:pPr>
      <w:r w:rsidRPr="00961CC3">
        <w:rPr>
          <w:rFonts w:ascii="Nunito" w:hAnsi="Nunito" w:cs="Arial"/>
        </w:rPr>
        <w:t>_____________</w:t>
      </w:r>
      <w:r w:rsidR="00A46964" w:rsidRPr="00961CC3">
        <w:rPr>
          <w:rFonts w:ascii="Nunito" w:hAnsi="Nunito" w:cs="Arial"/>
        </w:rPr>
        <w:t>______________________________</w:t>
      </w:r>
      <w:r w:rsidRPr="00961CC3">
        <w:rPr>
          <w:rFonts w:ascii="Nunito" w:hAnsi="Nunito" w:cs="Arial"/>
        </w:rPr>
        <w:t>_______________</w:t>
      </w:r>
    </w:p>
    <w:p w14:paraId="2C521AED" w14:textId="77777777" w:rsidR="00FD1066" w:rsidRPr="00961CC3" w:rsidRDefault="00FD1066" w:rsidP="00FD1066">
      <w:pPr>
        <w:rPr>
          <w:rFonts w:ascii="Nunito" w:hAnsi="Nunito" w:cs="Arial"/>
        </w:rPr>
      </w:pPr>
    </w:p>
    <w:p w14:paraId="64DFC25F" w14:textId="77777777" w:rsidR="00FD1066" w:rsidRPr="00961CC3" w:rsidRDefault="00FD1066" w:rsidP="00FD1066">
      <w:pPr>
        <w:pStyle w:val="Piedepgina"/>
        <w:tabs>
          <w:tab w:val="clear" w:pos="4320"/>
          <w:tab w:val="clear" w:pos="8640"/>
        </w:tabs>
        <w:rPr>
          <w:rFonts w:ascii="Nunito" w:hAnsi="Nunito" w:cs="Arial"/>
        </w:rPr>
      </w:pPr>
    </w:p>
    <w:p w14:paraId="7730B344" w14:textId="77777777" w:rsidR="00FD1066" w:rsidRPr="00961CC3" w:rsidRDefault="00A85F1F" w:rsidP="00A85F1F">
      <w:pPr>
        <w:pStyle w:val="Piedepgina"/>
        <w:tabs>
          <w:tab w:val="clear" w:pos="4320"/>
          <w:tab w:val="clear" w:pos="8640"/>
          <w:tab w:val="left" w:pos="6855"/>
        </w:tabs>
        <w:rPr>
          <w:rFonts w:ascii="Nunito" w:hAnsi="Nunito" w:cs="Arial"/>
        </w:rPr>
      </w:pPr>
      <w:r w:rsidRPr="00961CC3">
        <w:rPr>
          <w:rFonts w:ascii="Nunito" w:hAnsi="Nunito" w:cs="Arial"/>
        </w:rPr>
        <w:tab/>
      </w:r>
    </w:p>
    <w:p w14:paraId="225A221A" w14:textId="77777777" w:rsidR="00A85F1F" w:rsidRPr="00961CC3" w:rsidRDefault="00A85F1F" w:rsidP="00A85F1F">
      <w:pPr>
        <w:pStyle w:val="Piedepgina"/>
        <w:tabs>
          <w:tab w:val="clear" w:pos="4320"/>
          <w:tab w:val="clear" w:pos="8640"/>
          <w:tab w:val="left" w:pos="6855"/>
        </w:tabs>
        <w:rPr>
          <w:rFonts w:ascii="Nunito" w:hAnsi="Nunito" w:cs="Arial"/>
        </w:rPr>
      </w:pPr>
    </w:p>
    <w:p w14:paraId="76DB1695" w14:textId="77777777" w:rsidR="00A85F1F" w:rsidRPr="00961CC3" w:rsidRDefault="00A85F1F" w:rsidP="00A85F1F">
      <w:pPr>
        <w:pStyle w:val="Piedepgina"/>
        <w:tabs>
          <w:tab w:val="clear" w:pos="4320"/>
          <w:tab w:val="clear" w:pos="8640"/>
          <w:tab w:val="left" w:pos="6855"/>
        </w:tabs>
        <w:rPr>
          <w:rFonts w:ascii="Nunito" w:hAnsi="Nunito" w:cs="Arial"/>
        </w:rPr>
      </w:pPr>
    </w:p>
    <w:p w14:paraId="4DFE5BD9" w14:textId="77777777" w:rsidR="00A85F1F" w:rsidRPr="00961CC3" w:rsidRDefault="00A85F1F" w:rsidP="00A85F1F">
      <w:pPr>
        <w:pStyle w:val="Piedepgina"/>
        <w:tabs>
          <w:tab w:val="clear" w:pos="4320"/>
          <w:tab w:val="clear" w:pos="8640"/>
          <w:tab w:val="left" w:pos="6855"/>
        </w:tabs>
        <w:rPr>
          <w:rFonts w:ascii="Nunito" w:hAnsi="Nunito" w:cs="Arial"/>
        </w:rPr>
      </w:pPr>
    </w:p>
    <w:p w14:paraId="32166847" w14:textId="77777777" w:rsidR="00A85F1F" w:rsidRPr="00961CC3" w:rsidRDefault="00A85F1F" w:rsidP="00A85F1F">
      <w:pPr>
        <w:pStyle w:val="Piedepgina"/>
        <w:tabs>
          <w:tab w:val="clear" w:pos="4320"/>
          <w:tab w:val="clear" w:pos="8640"/>
          <w:tab w:val="left" w:pos="6855"/>
        </w:tabs>
        <w:rPr>
          <w:rFonts w:ascii="Nunito" w:hAnsi="Nunito" w:cs="Arial"/>
        </w:rPr>
      </w:pPr>
    </w:p>
    <w:p w14:paraId="20AB3A78" w14:textId="77777777" w:rsidR="00FD1066" w:rsidRPr="00961CC3" w:rsidRDefault="00FD1066" w:rsidP="00FD1066">
      <w:pPr>
        <w:pStyle w:val="Piedepgina"/>
        <w:tabs>
          <w:tab w:val="clear" w:pos="4320"/>
          <w:tab w:val="clear" w:pos="8640"/>
        </w:tabs>
        <w:rPr>
          <w:rFonts w:ascii="Nunito" w:hAnsi="Nunito" w:cs="Arial"/>
        </w:rPr>
      </w:pPr>
    </w:p>
    <w:p w14:paraId="63EEDCCB" w14:textId="77777777" w:rsidR="00FD1066" w:rsidRPr="00961CC3" w:rsidRDefault="00FD1066" w:rsidP="00FD1066">
      <w:pPr>
        <w:rPr>
          <w:rFonts w:ascii="Nunito" w:hAnsi="Nunito" w:cs="Arial"/>
        </w:rPr>
      </w:pP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  <w:r w:rsidRPr="00961CC3">
        <w:rPr>
          <w:rFonts w:ascii="Nunito" w:hAnsi="Nunito" w:cs="Arial"/>
        </w:rPr>
        <w:tab/>
      </w:r>
    </w:p>
    <w:p w14:paraId="5D99315C" w14:textId="77777777" w:rsidR="00DE4972" w:rsidRPr="00961CC3" w:rsidRDefault="00DE4972" w:rsidP="00FD1066">
      <w:pPr>
        <w:rPr>
          <w:rFonts w:ascii="Nunito" w:hAnsi="Nunito" w:cs="Arial"/>
        </w:rPr>
      </w:pPr>
    </w:p>
    <w:p w14:paraId="5907798D" w14:textId="77777777" w:rsidR="00DE4972" w:rsidRPr="00961CC3" w:rsidRDefault="00DE4972" w:rsidP="00FD1066">
      <w:pPr>
        <w:rPr>
          <w:rFonts w:ascii="Nunito" w:hAnsi="Nunito" w:cs="Arial"/>
        </w:rPr>
      </w:pPr>
    </w:p>
    <w:p w14:paraId="0ECEFBFB" w14:textId="77777777" w:rsidR="00FD1066" w:rsidRPr="00961CC3" w:rsidRDefault="0088490C" w:rsidP="00A22F5D">
      <w:pPr>
        <w:spacing w:after="0"/>
        <w:jc w:val="right"/>
        <w:rPr>
          <w:rFonts w:ascii="Nunito" w:hAnsi="Nunito" w:cs="Arial"/>
          <w:sz w:val="20"/>
          <w:szCs w:val="20"/>
        </w:rPr>
      </w:pPr>
      <w:r w:rsidRPr="00961CC3">
        <w:rPr>
          <w:rFonts w:ascii="Nunito" w:hAnsi="Nunito" w:cs="Arial"/>
          <w:b/>
          <w:sz w:val="20"/>
          <w:szCs w:val="20"/>
        </w:rPr>
        <w:t>Elaborado</w:t>
      </w:r>
      <w:r w:rsidR="00FD1066" w:rsidRPr="00961CC3">
        <w:rPr>
          <w:rFonts w:ascii="Nunito" w:hAnsi="Nunito" w:cs="Arial"/>
          <w:b/>
          <w:sz w:val="20"/>
          <w:szCs w:val="20"/>
        </w:rPr>
        <w:t xml:space="preserve"> por:</w:t>
      </w:r>
    </w:p>
    <w:p w14:paraId="35A572EC" w14:textId="0AE4D78C" w:rsidR="0088490C" w:rsidRPr="00961CC3" w:rsidRDefault="00595BEB" w:rsidP="00A22F5D">
      <w:pPr>
        <w:spacing w:after="0"/>
        <w:jc w:val="right"/>
        <w:rPr>
          <w:rFonts w:ascii="Nunito" w:hAnsi="Nunito" w:cs="Arial"/>
          <w:sz w:val="20"/>
          <w:szCs w:val="20"/>
        </w:rPr>
      </w:pPr>
      <w:r>
        <w:rPr>
          <w:rFonts w:ascii="Nunito" w:hAnsi="Nunito" w:cs="Arial"/>
          <w:sz w:val="20"/>
          <w:szCs w:val="20"/>
        </w:rPr>
        <w:t>Pedro Abel</w:t>
      </w:r>
    </w:p>
    <w:p w14:paraId="27369E0E" w14:textId="77777777" w:rsidR="00FD1066" w:rsidRPr="00961CC3" w:rsidRDefault="00FD1066" w:rsidP="00A22F5D">
      <w:pPr>
        <w:spacing w:after="0"/>
        <w:rPr>
          <w:rStyle w:val="nfasis"/>
          <w:rFonts w:ascii="Nunito" w:hAnsi="Nunito" w:cs="Arial"/>
        </w:rPr>
      </w:pPr>
    </w:p>
    <w:p w14:paraId="755A3C26" w14:textId="77777777" w:rsidR="00FD1066" w:rsidRPr="00961CC3" w:rsidRDefault="00FD1066" w:rsidP="00067B6E">
      <w:pPr>
        <w:rPr>
          <w:rFonts w:ascii="Nunito" w:hAnsi="Nunito" w:cs="Arial"/>
        </w:rPr>
      </w:pPr>
    </w:p>
    <w:p w14:paraId="21C27F6F" w14:textId="77777777" w:rsidR="00FD1066" w:rsidRPr="00961CC3" w:rsidRDefault="00FD1066" w:rsidP="00FD1066">
      <w:pPr>
        <w:rPr>
          <w:rFonts w:ascii="Nunito" w:hAnsi="Nunito" w:cs="Arial"/>
        </w:rPr>
      </w:pPr>
    </w:p>
    <w:p w14:paraId="7DE55921" w14:textId="6C2638E0" w:rsidR="0003255C" w:rsidRPr="00961CC3" w:rsidRDefault="0003255C">
      <w:pPr>
        <w:rPr>
          <w:rFonts w:ascii="Nunito" w:hAnsi="Nunito" w:cs="Arial"/>
          <w:lang w:val="en-US"/>
        </w:rPr>
      </w:pPr>
    </w:p>
    <w:p w14:paraId="79396CD3" w14:textId="77777777" w:rsidR="00595BEB" w:rsidRDefault="00595BEB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bookmarkStart w:id="0" w:name="_Toc105479221"/>
      <w:r>
        <w:br w:type="page"/>
      </w:r>
    </w:p>
    <w:p w14:paraId="62994CF5" w14:textId="25E5BABB" w:rsidR="00CE015F" w:rsidRPr="00961CC3" w:rsidRDefault="00CE015F" w:rsidP="00595BEB">
      <w:pPr>
        <w:pStyle w:val="Ttulo1"/>
      </w:pPr>
      <w:r w:rsidRPr="00961CC3">
        <w:lastRenderedPageBreak/>
        <w:t xml:space="preserve">Objetivo del </w:t>
      </w:r>
      <w:r w:rsidRPr="00595BEB">
        <w:t>documento</w:t>
      </w:r>
      <w:bookmarkEnd w:id="0"/>
    </w:p>
    <w:p w14:paraId="2E2A4A84" w14:textId="58D53498" w:rsidR="00E90C05" w:rsidRPr="00595BEB" w:rsidRDefault="00595BEB" w:rsidP="00595BEB">
      <w:pPr>
        <w:spacing w:line="240" w:lineRule="auto"/>
        <w:jc w:val="both"/>
        <w:rPr>
          <w:rFonts w:ascii="Nunito" w:hAnsi="Nunito" w:cs="Arial"/>
          <w:u w:val="single"/>
        </w:rPr>
      </w:pPr>
      <w:r>
        <w:rPr>
          <w:rFonts w:ascii="Nunito" w:hAnsi="Nunito" w:cs="Arial"/>
        </w:rPr>
        <w:t>Este documento tiene como alcance detallar la infraestructura del taller de Devops, su alcance y las configuraciones necesarias para la replicación del escenario.</w:t>
      </w:r>
    </w:p>
    <w:p w14:paraId="277978EE" w14:textId="77777777" w:rsidR="00CE015F" w:rsidRPr="00961CC3" w:rsidRDefault="00CE015F" w:rsidP="00595BEB">
      <w:pPr>
        <w:pStyle w:val="Ttulo1"/>
      </w:pPr>
      <w:bookmarkStart w:id="1" w:name="_Toc105479222"/>
      <w:bookmarkStart w:id="2" w:name="_Toc378691960"/>
      <w:bookmarkStart w:id="3" w:name="_Toc288560349"/>
      <w:r w:rsidRPr="00595BEB">
        <w:t>Alcance</w:t>
      </w:r>
      <w:bookmarkEnd w:id="1"/>
    </w:p>
    <w:bookmarkEnd w:id="2"/>
    <w:bookmarkEnd w:id="3"/>
    <w:p w14:paraId="7A21072B" w14:textId="4742AA7B" w:rsidR="00CE015F" w:rsidRDefault="00595BEB" w:rsidP="00595BEB">
      <w:pPr>
        <w:spacing w:line="240" w:lineRule="auto"/>
        <w:jc w:val="both"/>
        <w:rPr>
          <w:rFonts w:ascii="Nunito" w:hAnsi="Nunito" w:cs="Arial"/>
        </w:rPr>
      </w:pPr>
      <w:r>
        <w:rPr>
          <w:rFonts w:ascii="Nunito" w:hAnsi="Nunito" w:cs="Arial"/>
        </w:rPr>
        <w:t>Tiene como alcance el poder replicar el escenario inicial y detallar las diferentes estructuras utilizadas durante el taller.</w:t>
      </w:r>
    </w:p>
    <w:p w14:paraId="63931190" w14:textId="301AB392" w:rsidR="00BC6FEF" w:rsidRDefault="00BC6FEF" w:rsidP="00BC6FEF">
      <w:pPr>
        <w:pStyle w:val="Ttulo1"/>
      </w:pPr>
      <w:r>
        <w:t xml:space="preserve">Insumos </w:t>
      </w:r>
    </w:p>
    <w:p w14:paraId="0B67B3DF" w14:textId="5098BE65" w:rsidR="00BC6FEF" w:rsidRDefault="00BC6FEF" w:rsidP="00BC6FEF">
      <w:r>
        <w:t>Se detallan URL de consumos:</w:t>
      </w:r>
    </w:p>
    <w:p w14:paraId="0E947962" w14:textId="0F73F27F" w:rsidR="00893FE1" w:rsidRDefault="00893FE1" w:rsidP="00893FE1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- matriz de enlaces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BC6FEF" w14:paraId="48746460" w14:textId="77777777" w:rsidTr="00BC6FEF">
        <w:tc>
          <w:tcPr>
            <w:tcW w:w="4247" w:type="dxa"/>
          </w:tcPr>
          <w:p w14:paraId="0CD220F0" w14:textId="0447745F" w:rsidR="00BC6FEF" w:rsidRDefault="00BC6FEF" w:rsidP="00BC6FEF">
            <w:r>
              <w:t xml:space="preserve">Enlace </w:t>
            </w:r>
          </w:p>
        </w:tc>
        <w:tc>
          <w:tcPr>
            <w:tcW w:w="4248" w:type="dxa"/>
          </w:tcPr>
          <w:p w14:paraId="74464FE8" w14:textId="3CECB472" w:rsidR="00BC6FEF" w:rsidRDefault="00BC6FEF" w:rsidP="00BC6FEF">
            <w:r>
              <w:t>Descripción</w:t>
            </w:r>
          </w:p>
        </w:tc>
      </w:tr>
      <w:tr w:rsidR="00BC6FEF" w14:paraId="3FFC8D51" w14:textId="77777777" w:rsidTr="00BC6FEF">
        <w:tc>
          <w:tcPr>
            <w:tcW w:w="4247" w:type="dxa"/>
          </w:tcPr>
          <w:p w14:paraId="343BA2B3" w14:textId="4148084A" w:rsidR="00BC6FEF" w:rsidRPr="00BC6FEF" w:rsidRDefault="00BC6FEF" w:rsidP="00BC6FEF">
            <w:pPr>
              <w:rPr>
                <w:lang w:val="es-EC"/>
              </w:rPr>
            </w:pPr>
            <w:hyperlink r:id="rId12" w:history="1">
              <w:r w:rsidRPr="007D5CCD">
                <w:rPr>
                  <w:rStyle w:val="Hipervnculo"/>
                  <w:lang w:val="es-EC"/>
                </w:rPr>
                <w:t>https://apim-tallerdevops.azure-api.net/Devops</w:t>
              </w:r>
            </w:hyperlink>
            <w:r>
              <w:rPr>
                <w:lang w:val="es-EC"/>
              </w:rPr>
              <w:t xml:space="preserve"> </w:t>
            </w:r>
          </w:p>
        </w:tc>
        <w:tc>
          <w:tcPr>
            <w:tcW w:w="4248" w:type="dxa"/>
          </w:tcPr>
          <w:p w14:paraId="6EDD6F1D" w14:textId="50C496E9" w:rsidR="00BC6FEF" w:rsidRDefault="00BC6FEF" w:rsidP="00BC6FEF">
            <w:r>
              <w:t xml:space="preserve">Consumo de </w:t>
            </w:r>
            <w:proofErr w:type="spellStart"/>
            <w:r>
              <w:t>apis</w:t>
            </w:r>
            <w:proofErr w:type="spellEnd"/>
            <w:r>
              <w:t xml:space="preserve"> productivas balanceadas desde el API Management</w:t>
            </w:r>
          </w:p>
        </w:tc>
      </w:tr>
      <w:tr w:rsidR="00BC6FEF" w14:paraId="184E75DD" w14:textId="77777777" w:rsidTr="00BC6FEF">
        <w:tc>
          <w:tcPr>
            <w:tcW w:w="4247" w:type="dxa"/>
          </w:tcPr>
          <w:p w14:paraId="56C637EA" w14:textId="04C07A88" w:rsidR="00BC6FEF" w:rsidRPr="00BC6FEF" w:rsidRDefault="00BC6FEF" w:rsidP="00BC6FEF">
            <w:pPr>
              <w:rPr>
                <w:lang w:val="es-EC"/>
              </w:rPr>
            </w:pPr>
            <w:hyperlink r:id="rId13" w:history="1">
              <w:r w:rsidRPr="007D5CCD">
                <w:rPr>
                  <w:rStyle w:val="Hipervnculo"/>
                  <w:lang w:val="es-EC"/>
                </w:rPr>
                <w:t>https://pro2-taller-devops.azurewebsites.net/Devops</w:t>
              </w:r>
            </w:hyperlink>
            <w:r>
              <w:rPr>
                <w:lang w:val="es-EC"/>
              </w:rPr>
              <w:t xml:space="preserve"> </w:t>
            </w:r>
          </w:p>
        </w:tc>
        <w:tc>
          <w:tcPr>
            <w:tcW w:w="4248" w:type="dxa"/>
          </w:tcPr>
          <w:p w14:paraId="0D5BDD89" w14:textId="236DE4FB" w:rsidR="00BC6FEF" w:rsidRDefault="00BC6FEF" w:rsidP="00BC6FEF">
            <w:r>
              <w:t>Consumo de API directamente en el recurso publicado en Internet, se podría cambiar el 2 por el 1 para consumir el primer API</w:t>
            </w:r>
          </w:p>
        </w:tc>
      </w:tr>
      <w:tr w:rsidR="00BC6FEF" w14:paraId="21B7E1E7" w14:textId="77777777" w:rsidTr="00BC6FEF">
        <w:tc>
          <w:tcPr>
            <w:tcW w:w="4247" w:type="dxa"/>
          </w:tcPr>
          <w:p w14:paraId="530AA1DD" w14:textId="77777777" w:rsidR="00BC6FEF" w:rsidRDefault="00BC6FEF" w:rsidP="00BC6FEF">
            <w:pPr>
              <w:pStyle w:val="Prrafodelista"/>
              <w:numPr>
                <w:ilvl w:val="0"/>
                <w:numId w:val="41"/>
              </w:numPr>
            </w:pPr>
            <w:hyperlink r:id="rId14" w:history="1">
              <w:r w:rsidRPr="007D5CCD">
                <w:rPr>
                  <w:rStyle w:val="Hipervnculo"/>
                </w:rPr>
                <w:t>https://apim-tallerdevops.azure-api.net/health/readiness</w:t>
              </w:r>
            </w:hyperlink>
            <w:r>
              <w:t xml:space="preserve"> </w:t>
            </w:r>
          </w:p>
          <w:p w14:paraId="150C4F64" w14:textId="5F45F8A2" w:rsidR="00893FE1" w:rsidRDefault="00893FE1" w:rsidP="00BC6FEF">
            <w:pPr>
              <w:pStyle w:val="Prrafodelista"/>
              <w:numPr>
                <w:ilvl w:val="0"/>
                <w:numId w:val="41"/>
              </w:numPr>
            </w:pPr>
            <w:hyperlink r:id="rId15" w:history="1">
              <w:r w:rsidRPr="007D5CCD">
                <w:rPr>
                  <w:rStyle w:val="Hipervnculo"/>
                </w:rPr>
                <w:t>https://apim-tallerdevops.azure-api.net/health/</w:t>
              </w:r>
              <w:r w:rsidRPr="007D5CCD">
                <w:rPr>
                  <w:rStyle w:val="Hipervnculo"/>
                </w:rPr>
                <w:t>liveness</w:t>
              </w:r>
            </w:hyperlink>
            <w:r>
              <w:t xml:space="preserve"> </w:t>
            </w:r>
          </w:p>
        </w:tc>
        <w:tc>
          <w:tcPr>
            <w:tcW w:w="4248" w:type="dxa"/>
          </w:tcPr>
          <w:p w14:paraId="144E7A56" w14:textId="0423F01B" w:rsidR="00BC6FEF" w:rsidRDefault="00893FE1" w:rsidP="00BC6FEF">
            <w:r>
              <w:t xml:space="preserve">Se dejan </w:t>
            </w:r>
            <w:proofErr w:type="spellStart"/>
            <w:r>
              <w:t>apis</w:t>
            </w:r>
            <w:proofErr w:type="spellEnd"/>
            <w:r>
              <w:t xml:space="preserve"> de estabilidad del servicio. </w:t>
            </w:r>
          </w:p>
        </w:tc>
      </w:tr>
      <w:tr w:rsidR="00893FE1" w14:paraId="0A39C4C0" w14:textId="77777777" w:rsidTr="00BC6FEF">
        <w:tc>
          <w:tcPr>
            <w:tcW w:w="4247" w:type="dxa"/>
          </w:tcPr>
          <w:p w14:paraId="466185D2" w14:textId="7CCC9954" w:rsidR="00893FE1" w:rsidRDefault="00893FE1" w:rsidP="00893FE1">
            <w:hyperlink r:id="rId16" w:history="1">
              <w:r w:rsidRPr="007D5CCD">
                <w:rPr>
                  <w:rStyle w:val="Hipervnculo"/>
                </w:rPr>
                <w:t>https://github.com/ElAngeluz/Taller_Devops</w:t>
              </w:r>
            </w:hyperlink>
            <w:r>
              <w:t xml:space="preserve"> </w:t>
            </w:r>
          </w:p>
        </w:tc>
        <w:tc>
          <w:tcPr>
            <w:tcW w:w="4248" w:type="dxa"/>
          </w:tcPr>
          <w:p w14:paraId="26579D49" w14:textId="2F5BAEFD" w:rsidR="00893FE1" w:rsidRDefault="00893FE1" w:rsidP="00BC6FEF">
            <w:r>
              <w:t>Repositorio de código fuente</w:t>
            </w:r>
          </w:p>
        </w:tc>
      </w:tr>
      <w:tr w:rsidR="00893FE1" w14:paraId="07DE1265" w14:textId="77777777" w:rsidTr="00BC6FEF">
        <w:tc>
          <w:tcPr>
            <w:tcW w:w="4247" w:type="dxa"/>
          </w:tcPr>
          <w:p w14:paraId="7A536BA5" w14:textId="059A036B" w:rsidR="00893FE1" w:rsidRDefault="00893FE1" w:rsidP="00893FE1">
            <w:hyperlink r:id="rId17" w:history="1">
              <w:r>
                <w:rPr>
                  <w:rStyle w:val="Hipervnculo"/>
                </w:rPr>
                <w:t xml:space="preserve">Pipelines - </w:t>
              </w:r>
              <w:proofErr w:type="spellStart"/>
              <w:r>
                <w:rPr>
                  <w:rStyle w:val="Hipervnculo"/>
                </w:rPr>
                <w:t>Recent</w:t>
              </w:r>
              <w:proofErr w:type="spellEnd"/>
              <w:r>
                <w:rPr>
                  <w:rStyle w:val="Hipervnculo"/>
                </w:rPr>
                <w:t xml:space="preserve"> (azure.com)</w:t>
              </w:r>
            </w:hyperlink>
          </w:p>
        </w:tc>
        <w:tc>
          <w:tcPr>
            <w:tcW w:w="4248" w:type="dxa"/>
          </w:tcPr>
          <w:p w14:paraId="6D559911" w14:textId="762E7D8C" w:rsidR="00893FE1" w:rsidRDefault="00893FE1" w:rsidP="00BC6FEF">
            <w:r>
              <w:t>Repositorio de Pipelines.</w:t>
            </w:r>
          </w:p>
        </w:tc>
      </w:tr>
    </w:tbl>
    <w:p w14:paraId="77549617" w14:textId="77777777" w:rsidR="00BD5D59" w:rsidRDefault="00BD5D59" w:rsidP="00595BEB">
      <w:pPr>
        <w:pStyle w:val="Ttulo1"/>
      </w:pPr>
    </w:p>
    <w:p w14:paraId="6FA26A85" w14:textId="77777777" w:rsidR="00BD5D59" w:rsidRDefault="00BD5D5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07DF6C41" w14:textId="030EF38F" w:rsidR="00595BEB" w:rsidRDefault="00595BEB" w:rsidP="00595BEB">
      <w:pPr>
        <w:pStyle w:val="Ttulo1"/>
      </w:pPr>
      <w:r>
        <w:lastRenderedPageBreak/>
        <w:t>Arquitectura de la implementación</w:t>
      </w:r>
    </w:p>
    <w:p w14:paraId="2A15B123" w14:textId="77777777" w:rsidR="00E77F18" w:rsidRDefault="00E77F18" w:rsidP="00595BEB"/>
    <w:p w14:paraId="1D17B47C" w14:textId="77777777" w:rsidR="00BD5D59" w:rsidRDefault="00BC485A" w:rsidP="00BD5D59">
      <w:pPr>
        <w:keepNext/>
      </w:pPr>
      <w:r w:rsidRPr="00BC485A">
        <w:drawing>
          <wp:inline distT="0" distB="0" distL="0" distR="0" wp14:anchorId="67AA3635" wp14:editId="6E843EA2">
            <wp:extent cx="5400675" cy="2971165"/>
            <wp:effectExtent l="0" t="0" r="952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1A5B" w14:textId="3914A4E2" w:rsidR="00595BEB" w:rsidRDefault="00BD5D59" w:rsidP="00BD5D5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- arquitectura de la implementación</w:t>
      </w:r>
    </w:p>
    <w:p w14:paraId="4AFD38E5" w14:textId="0CBB08E9" w:rsidR="00BD5D59" w:rsidRDefault="00BD5D59" w:rsidP="00BD5D59">
      <w:pPr>
        <w:pStyle w:val="Ttulo2"/>
      </w:pPr>
      <w:r>
        <w:t>Detalle del proceso</w:t>
      </w:r>
    </w:p>
    <w:p w14:paraId="4017EBD1" w14:textId="68064B6A" w:rsidR="00E77F18" w:rsidRDefault="00E77F18" w:rsidP="00595BEB">
      <w:r>
        <w:t>El despliegue de la aplicación consta de 5 fases antes de ponerla en producción:</w:t>
      </w:r>
    </w:p>
    <w:p w14:paraId="3DA97AB3" w14:textId="40443865" w:rsidR="00E77F18" w:rsidRDefault="002D5202" w:rsidP="00E77F18">
      <w:pPr>
        <w:pStyle w:val="Prrafodelista"/>
        <w:numPr>
          <w:ilvl w:val="0"/>
          <w:numId w:val="40"/>
        </w:numPr>
        <w:jc w:val="both"/>
      </w:pPr>
      <w:r>
        <w:t xml:space="preserve">El código fuente es almacenado en el repositorio en </w:t>
      </w:r>
      <w:proofErr w:type="spellStart"/>
      <w:r>
        <w:t>github</w:t>
      </w:r>
      <w:proofErr w:type="spellEnd"/>
      <w:r>
        <w:t xml:space="preserve">, donde se tiene dos troncales principales, </w:t>
      </w:r>
      <w:proofErr w:type="spellStart"/>
      <w:r>
        <w:t>main</w:t>
      </w:r>
      <w:proofErr w:type="spellEnd"/>
      <w:r>
        <w:t xml:space="preserve"> y desarrollo.</w:t>
      </w:r>
    </w:p>
    <w:p w14:paraId="45BACDCA" w14:textId="2A35C9BE" w:rsidR="00E32DAF" w:rsidRDefault="002D5202" w:rsidP="002D5202">
      <w:pPr>
        <w:pStyle w:val="Prrafodelista"/>
        <w:numPr>
          <w:ilvl w:val="0"/>
          <w:numId w:val="40"/>
        </w:numPr>
        <w:jc w:val="both"/>
      </w:pPr>
      <w:r>
        <w:t>cuando se realiza la incorporación de cambios en las troncales principales se genera una imagen Docker según el ambiente:</w:t>
      </w:r>
    </w:p>
    <w:p w14:paraId="4CEF83EB" w14:textId="68C82255" w:rsidR="00E77F18" w:rsidRDefault="00E32DAF" w:rsidP="00E32DAF">
      <w:pPr>
        <w:pStyle w:val="Prrafodelista"/>
        <w:numPr>
          <w:ilvl w:val="1"/>
          <w:numId w:val="40"/>
        </w:numPr>
        <w:jc w:val="both"/>
      </w:pPr>
      <w:r>
        <w:t>D</w:t>
      </w:r>
      <w:r w:rsidR="00E77F18">
        <w:t>esarroll</w:t>
      </w:r>
      <w:r w:rsidR="002D5202">
        <w:t>o</w:t>
      </w:r>
      <w:r>
        <w:t>:</w:t>
      </w:r>
      <w:r w:rsidR="00E77F18">
        <w:t xml:space="preserve"> se procede a generar una imagen en el </w:t>
      </w:r>
      <w:r>
        <w:t>registro de repositorio en Azure</w:t>
      </w:r>
      <w:r w:rsidR="00E77F18">
        <w:t xml:space="preserve"> con el postfijo: -DEV</w:t>
      </w:r>
      <w:r>
        <w:t xml:space="preserve"> y como tag el numero de la versión de compilación.</w:t>
      </w:r>
    </w:p>
    <w:p w14:paraId="1B59EC61" w14:textId="0654E816" w:rsidR="00E77F18" w:rsidRDefault="00E32DAF" w:rsidP="00E77F18">
      <w:pPr>
        <w:pStyle w:val="Prrafodelista"/>
        <w:numPr>
          <w:ilvl w:val="1"/>
          <w:numId w:val="40"/>
        </w:numPr>
        <w:jc w:val="both"/>
      </w:pPr>
      <w:proofErr w:type="spellStart"/>
      <w:r>
        <w:t>Main</w:t>
      </w:r>
      <w:proofErr w:type="spellEnd"/>
      <w:r>
        <w:t>:</w:t>
      </w:r>
      <w:r w:rsidR="00BC6FEF">
        <w:t xml:space="preserve"> mismo proceso de desarrollo</w:t>
      </w:r>
      <w:r>
        <w:t xml:space="preserve"> y</w:t>
      </w:r>
      <w:r w:rsidR="00BC6FEF">
        <w:t xml:space="preserve"> se genera otra imagen con</w:t>
      </w:r>
      <w:r>
        <w:t xml:space="preserve"> la etiqueta “LATEST”.</w:t>
      </w:r>
    </w:p>
    <w:p w14:paraId="142E9042" w14:textId="548A2EFA" w:rsidR="00E32DAF" w:rsidRDefault="00DA165C" w:rsidP="00E32DAF">
      <w:pPr>
        <w:pStyle w:val="Prrafodelista"/>
        <w:numPr>
          <w:ilvl w:val="0"/>
          <w:numId w:val="40"/>
        </w:numPr>
        <w:jc w:val="both"/>
      </w:pPr>
      <w:r>
        <w:t>Una vez que la imagen en desarrollo se coloco en el registro de repositorio, se procede al despliegue continu</w:t>
      </w:r>
      <w:r w:rsidR="002D5202">
        <w:t>o en el ambiente de desarrollo.</w:t>
      </w:r>
    </w:p>
    <w:p w14:paraId="042E602C" w14:textId="6F9FE325" w:rsidR="00DA165C" w:rsidRDefault="002D5202" w:rsidP="00E32DAF">
      <w:pPr>
        <w:pStyle w:val="Prrafodelista"/>
        <w:numPr>
          <w:ilvl w:val="0"/>
          <w:numId w:val="40"/>
        </w:numPr>
        <w:jc w:val="both"/>
      </w:pPr>
      <w:r>
        <w:t xml:space="preserve">Cuando se realiza la </w:t>
      </w:r>
      <w:proofErr w:type="spellStart"/>
      <w:r>
        <w:t>incorporacion</w:t>
      </w:r>
      <w:proofErr w:type="spellEnd"/>
      <w:r>
        <w:t xml:space="preserve"> de cambios en la rama </w:t>
      </w:r>
      <w:proofErr w:type="spellStart"/>
      <w:r>
        <w:t>main</w:t>
      </w:r>
      <w:proofErr w:type="spellEnd"/>
      <w:r>
        <w:t xml:space="preserve"> entonces se hace el despliegue continuo hacia los 2 servidores en producción.</w:t>
      </w:r>
    </w:p>
    <w:p w14:paraId="56289923" w14:textId="7CF206E5" w:rsidR="002D5202" w:rsidRDefault="00BC485A" w:rsidP="00E32DAF">
      <w:pPr>
        <w:pStyle w:val="Prrafodelista"/>
        <w:numPr>
          <w:ilvl w:val="0"/>
          <w:numId w:val="40"/>
        </w:numPr>
        <w:jc w:val="both"/>
        <w:rPr>
          <w:lang w:val="es-EC"/>
        </w:rPr>
      </w:pPr>
      <w:r w:rsidRPr="00BC485A">
        <w:rPr>
          <w:lang w:val="es-EC"/>
        </w:rPr>
        <w:t xml:space="preserve">El api </w:t>
      </w:r>
      <w:proofErr w:type="spellStart"/>
      <w:r w:rsidRPr="00BC485A">
        <w:rPr>
          <w:lang w:val="es-EC"/>
        </w:rPr>
        <w:t>management</w:t>
      </w:r>
      <w:proofErr w:type="spellEnd"/>
      <w:r w:rsidRPr="00BC485A">
        <w:rPr>
          <w:lang w:val="es-EC"/>
        </w:rPr>
        <w:t xml:space="preserve"> </w:t>
      </w:r>
      <w:proofErr w:type="spellStart"/>
      <w:r w:rsidRPr="00BC485A">
        <w:rPr>
          <w:lang w:val="es-EC"/>
        </w:rPr>
        <w:t>adminsitra</w:t>
      </w:r>
      <w:proofErr w:type="spellEnd"/>
      <w:r w:rsidRPr="00BC485A">
        <w:rPr>
          <w:lang w:val="es-EC"/>
        </w:rPr>
        <w:t xml:space="preserve"> la e</w:t>
      </w:r>
      <w:r>
        <w:rPr>
          <w:lang w:val="es-EC"/>
        </w:rPr>
        <w:t xml:space="preserve">ntrada hacia el </w:t>
      </w:r>
      <w:proofErr w:type="spellStart"/>
      <w:r>
        <w:rPr>
          <w:lang w:val="es-EC"/>
        </w:rPr>
        <w:t>path</w:t>
      </w:r>
      <w:proofErr w:type="spellEnd"/>
      <w:r>
        <w:rPr>
          <w:lang w:val="es-EC"/>
        </w:rPr>
        <w:t xml:space="preserve"> de producción para la consulta de las APIS balanceadas</w:t>
      </w:r>
    </w:p>
    <w:p w14:paraId="6BFF74FA" w14:textId="65EE08F5" w:rsidR="00BC485A" w:rsidRDefault="00BC485A" w:rsidP="00E32DAF">
      <w:pPr>
        <w:pStyle w:val="Prrafodelista"/>
        <w:numPr>
          <w:ilvl w:val="0"/>
          <w:numId w:val="40"/>
        </w:numPr>
        <w:jc w:val="both"/>
        <w:rPr>
          <w:lang w:val="es-EC"/>
        </w:rPr>
      </w:pPr>
      <w:r w:rsidRPr="00BC485A">
        <w:rPr>
          <w:lang w:val="es-EC"/>
        </w:rPr>
        <w:t xml:space="preserve">El API </w:t>
      </w:r>
      <w:proofErr w:type="spellStart"/>
      <w:r w:rsidRPr="00BC485A">
        <w:rPr>
          <w:lang w:val="es-EC"/>
        </w:rPr>
        <w:t>management</w:t>
      </w:r>
      <w:proofErr w:type="spellEnd"/>
      <w:r w:rsidRPr="00BC485A">
        <w:rPr>
          <w:lang w:val="es-EC"/>
        </w:rPr>
        <w:t xml:space="preserve"> administra la e</w:t>
      </w:r>
      <w:r>
        <w:rPr>
          <w:lang w:val="es-EC"/>
        </w:rPr>
        <w:t xml:space="preserve">ntrada hacia el </w:t>
      </w:r>
      <w:proofErr w:type="spellStart"/>
      <w:r>
        <w:rPr>
          <w:lang w:val="es-EC"/>
        </w:rPr>
        <w:t>path</w:t>
      </w:r>
      <w:proofErr w:type="spellEnd"/>
      <w:r>
        <w:rPr>
          <w:lang w:val="es-EC"/>
        </w:rPr>
        <w:t xml:space="preserve"> de desarrollo con el prefijo en la ruta </w:t>
      </w:r>
      <w:proofErr w:type="spellStart"/>
      <w:r>
        <w:rPr>
          <w:lang w:val="es-EC"/>
        </w:rPr>
        <w:t>dev</w:t>
      </w:r>
      <w:proofErr w:type="spellEnd"/>
      <w:r>
        <w:rPr>
          <w:lang w:val="es-EC"/>
        </w:rPr>
        <w:t>.</w:t>
      </w:r>
    </w:p>
    <w:p w14:paraId="77DA8D12" w14:textId="2BBC86A1" w:rsidR="00BC485A" w:rsidRDefault="00BC485A" w:rsidP="00BC485A">
      <w:pPr>
        <w:pStyle w:val="Ttulo1"/>
        <w:rPr>
          <w:lang w:val="es-EC"/>
        </w:rPr>
      </w:pPr>
      <w:r>
        <w:rPr>
          <w:lang w:val="es-EC"/>
        </w:rPr>
        <w:t>Integración y Despliegue continua</w:t>
      </w:r>
    </w:p>
    <w:p w14:paraId="7C92AF09" w14:textId="7A858DA6" w:rsidR="00BC485A" w:rsidRDefault="00BC485A" w:rsidP="00BC485A">
      <w:pPr>
        <w:rPr>
          <w:lang w:val="es-EC"/>
        </w:rPr>
      </w:pPr>
      <w:r>
        <w:rPr>
          <w:lang w:val="es-EC"/>
        </w:rPr>
        <w:t xml:space="preserve">Se deja el Pipeline de CI </w:t>
      </w:r>
      <w:hyperlink r:id="rId19" w:history="1">
        <w:r w:rsidRPr="00BC485A">
          <w:rPr>
            <w:rStyle w:val="Hipervnculo"/>
            <w:lang w:val="es-EC"/>
          </w:rPr>
          <w:t>Azure-pipeline</w:t>
        </w:r>
      </w:hyperlink>
      <w:r>
        <w:rPr>
          <w:lang w:val="es-EC"/>
        </w:rPr>
        <w:t xml:space="preserve"> y el archivo </w:t>
      </w:r>
      <w:hyperlink r:id="rId20" w:history="1">
        <w:r w:rsidRPr="00BC485A">
          <w:rPr>
            <w:rStyle w:val="Hipervnculo"/>
            <w:lang w:val="es-EC"/>
          </w:rPr>
          <w:t>taller-</w:t>
        </w:r>
        <w:proofErr w:type="spellStart"/>
        <w:r w:rsidRPr="00BC485A">
          <w:rPr>
            <w:rStyle w:val="Hipervnculo"/>
            <w:lang w:val="es-EC"/>
          </w:rPr>
          <w:t>devop</w:t>
        </w:r>
        <w:proofErr w:type="spellEnd"/>
        <w:r w:rsidRPr="00BC485A">
          <w:rPr>
            <w:rStyle w:val="Hipervnculo"/>
            <w:lang w:val="es-EC"/>
          </w:rPr>
          <w:t>-CD</w:t>
        </w:r>
      </w:hyperlink>
      <w:r>
        <w:rPr>
          <w:lang w:val="es-EC"/>
        </w:rPr>
        <w:t xml:space="preserve"> </w:t>
      </w:r>
    </w:p>
    <w:p w14:paraId="70981E3A" w14:textId="0990B012" w:rsidR="00BC485A" w:rsidRDefault="00BC485A" w:rsidP="00BC485A">
      <w:pPr>
        <w:rPr>
          <w:lang w:val="es-EC"/>
        </w:rPr>
      </w:pPr>
      <w:r>
        <w:rPr>
          <w:lang w:val="es-EC"/>
        </w:rPr>
        <w:t xml:space="preserve">Para el despliegue se tienen los siguientes </w:t>
      </w:r>
      <w:proofErr w:type="spellStart"/>
      <w:r>
        <w:rPr>
          <w:lang w:val="es-EC"/>
        </w:rPr>
        <w:t>stage</w:t>
      </w:r>
      <w:proofErr w:type="spellEnd"/>
      <w:r>
        <w:rPr>
          <w:lang w:val="es-EC"/>
        </w:rPr>
        <w:t>:</w:t>
      </w:r>
    </w:p>
    <w:p w14:paraId="3D5F5E4D" w14:textId="77777777" w:rsidR="00BC485A" w:rsidRDefault="00BC485A" w:rsidP="00BC485A">
      <w:pPr>
        <w:keepNext/>
      </w:pPr>
      <w:r w:rsidRPr="00BC485A">
        <w:rPr>
          <w:lang w:val="es-EC"/>
        </w:rPr>
        <w:lastRenderedPageBreak/>
        <w:drawing>
          <wp:inline distT="0" distB="0" distL="0" distR="0" wp14:anchorId="04201664" wp14:editId="7A58D656">
            <wp:extent cx="5400675" cy="986790"/>
            <wp:effectExtent l="0" t="0" r="9525" b="381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69F3" w14:textId="42C8EAD3" w:rsidR="00BC485A" w:rsidRDefault="00BC485A" w:rsidP="00BC485A">
      <w:pPr>
        <w:pStyle w:val="Descripcin"/>
        <w:rPr>
          <w:noProof/>
        </w:rPr>
      </w:pPr>
      <w:r>
        <w:t xml:space="preserve">Ilustración </w:t>
      </w:r>
      <w:fldSimple w:instr=" SEQ Ilustración \* ARABIC ">
        <w:r w:rsidR="00BD5D59">
          <w:rPr>
            <w:noProof/>
          </w:rPr>
          <w:t>2</w:t>
        </w:r>
      </w:fldSimple>
      <w:r>
        <w:t xml:space="preserve"> - STAGES DE TALLER DEVOPS</w:t>
      </w:r>
    </w:p>
    <w:p w14:paraId="1D8D3575" w14:textId="5331C81F" w:rsidR="00BC485A" w:rsidRDefault="00BC485A" w:rsidP="00BC485A">
      <w:pPr>
        <w:rPr>
          <w:lang w:val="es-EC"/>
        </w:rPr>
      </w:pPr>
    </w:p>
    <w:p w14:paraId="37D71FAF" w14:textId="6C2B65B3" w:rsidR="00BC485A" w:rsidRDefault="00BC6FEF" w:rsidP="00BC6FEF">
      <w:pPr>
        <w:jc w:val="both"/>
        <w:rPr>
          <w:lang w:val="es-EC"/>
        </w:rPr>
      </w:pPr>
      <w:r>
        <w:rPr>
          <w:lang w:val="es-EC"/>
        </w:rPr>
        <w:t>A pesar de que se tengan secuencialmente unidos se tiene un filtro de separación para desplegar en los servicios de Producción:</w:t>
      </w:r>
    </w:p>
    <w:p w14:paraId="1A9FA6C1" w14:textId="57E97A43" w:rsidR="00BC6FEF" w:rsidRDefault="00BC6FEF" w:rsidP="00BC6FEF">
      <w:pPr>
        <w:jc w:val="both"/>
        <w:rPr>
          <w:lang w:val="es-EC"/>
        </w:rPr>
      </w:pPr>
      <w:r w:rsidRPr="00BC6FEF">
        <w:rPr>
          <w:lang w:val="es-EC"/>
        </w:rPr>
        <w:drawing>
          <wp:inline distT="0" distB="0" distL="0" distR="0" wp14:anchorId="60B2E72A" wp14:editId="031414FF">
            <wp:extent cx="5400675" cy="2588260"/>
            <wp:effectExtent l="0" t="0" r="952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6B27" w14:textId="77777777" w:rsidR="00E77F18" w:rsidRPr="00BC485A" w:rsidRDefault="00E77F18" w:rsidP="00595BEB">
      <w:pPr>
        <w:rPr>
          <w:lang w:val="es-EC"/>
        </w:rPr>
      </w:pPr>
    </w:p>
    <w:sectPr w:rsidR="00E77F18" w:rsidRPr="00BC485A" w:rsidSect="00BD2FCE">
      <w:headerReference w:type="default" r:id="rId23"/>
      <w:pgSz w:w="11907" w:h="16840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D3BA8" w14:textId="77777777" w:rsidR="006E5316" w:rsidRDefault="006E5316" w:rsidP="00526D02">
      <w:pPr>
        <w:spacing w:after="0" w:line="240" w:lineRule="auto"/>
      </w:pPr>
      <w:r>
        <w:separator/>
      </w:r>
    </w:p>
  </w:endnote>
  <w:endnote w:type="continuationSeparator" w:id="0">
    <w:p w14:paraId="026333BF" w14:textId="77777777" w:rsidR="006E5316" w:rsidRDefault="006E5316" w:rsidP="00526D02">
      <w:pPr>
        <w:spacing w:after="0" w:line="240" w:lineRule="auto"/>
      </w:pPr>
      <w:r>
        <w:continuationSeparator/>
      </w:r>
    </w:p>
  </w:endnote>
  <w:endnote w:type="continuationNotice" w:id="1">
    <w:p w14:paraId="4445CC34" w14:textId="77777777" w:rsidR="006E5316" w:rsidRDefault="006E53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508D" w14:textId="77777777" w:rsidR="006E5316" w:rsidRDefault="006E5316" w:rsidP="00526D02">
      <w:pPr>
        <w:spacing w:after="0" w:line="240" w:lineRule="auto"/>
      </w:pPr>
      <w:r>
        <w:separator/>
      </w:r>
    </w:p>
  </w:footnote>
  <w:footnote w:type="continuationSeparator" w:id="0">
    <w:p w14:paraId="74075BC9" w14:textId="77777777" w:rsidR="006E5316" w:rsidRDefault="006E5316" w:rsidP="00526D02">
      <w:pPr>
        <w:spacing w:after="0" w:line="240" w:lineRule="auto"/>
      </w:pPr>
      <w:r>
        <w:continuationSeparator/>
      </w:r>
    </w:p>
  </w:footnote>
  <w:footnote w:type="continuationNotice" w:id="1">
    <w:p w14:paraId="49D11A99" w14:textId="77777777" w:rsidR="006E5316" w:rsidRDefault="006E53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F8E5" w14:textId="2E51F06F" w:rsidR="009674E6" w:rsidRDefault="009674E6" w:rsidP="008D1BBD">
    <w:pPr>
      <w:tabs>
        <w:tab w:val="center" w:pos="4252"/>
      </w:tabs>
    </w:pPr>
  </w:p>
  <w:p w14:paraId="5C5E29EE" w14:textId="77777777" w:rsidR="009674E6" w:rsidRPr="009147FC" w:rsidRDefault="009674E6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D9B"/>
    <w:multiLevelType w:val="hybridMultilevel"/>
    <w:tmpl w:val="37783F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0BCA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 w15:restartNumberingAfterBreak="0">
    <w:nsid w:val="0C3F7DE5"/>
    <w:multiLevelType w:val="hybridMultilevel"/>
    <w:tmpl w:val="41502FFA"/>
    <w:lvl w:ilvl="0" w:tplc="CFB6F0B0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i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4FD8"/>
    <w:multiLevelType w:val="hybridMultilevel"/>
    <w:tmpl w:val="318AEF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62CA0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5" w15:restartNumberingAfterBreak="0">
    <w:nsid w:val="125871D5"/>
    <w:multiLevelType w:val="hybridMultilevel"/>
    <w:tmpl w:val="05C8325C"/>
    <w:lvl w:ilvl="0" w:tplc="7CCC2238">
      <w:start w:val="8000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965FC9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172A55E7"/>
    <w:multiLevelType w:val="hybridMultilevel"/>
    <w:tmpl w:val="19E23E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42C72"/>
    <w:multiLevelType w:val="multilevel"/>
    <w:tmpl w:val="ABEABD2C"/>
    <w:lvl w:ilvl="0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9" w15:restartNumberingAfterBreak="0">
    <w:nsid w:val="198F28D1"/>
    <w:multiLevelType w:val="hybridMultilevel"/>
    <w:tmpl w:val="B8D413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26D67"/>
    <w:multiLevelType w:val="hybridMultilevel"/>
    <w:tmpl w:val="177C302A"/>
    <w:lvl w:ilvl="0" w:tplc="08BC71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956B5"/>
    <w:multiLevelType w:val="hybridMultilevel"/>
    <w:tmpl w:val="441AF2F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502D8"/>
    <w:multiLevelType w:val="hybridMultilevel"/>
    <w:tmpl w:val="0D6C4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54F0F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2834184C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5" w15:restartNumberingAfterBreak="0">
    <w:nsid w:val="2A2748C8"/>
    <w:multiLevelType w:val="hybridMultilevel"/>
    <w:tmpl w:val="202CA0F6"/>
    <w:lvl w:ilvl="0" w:tplc="5C9665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530F4"/>
    <w:multiLevelType w:val="hybridMultilevel"/>
    <w:tmpl w:val="B6D45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F53F0"/>
    <w:multiLevelType w:val="hybridMultilevel"/>
    <w:tmpl w:val="E5E6496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02DAB"/>
    <w:multiLevelType w:val="hybridMultilevel"/>
    <w:tmpl w:val="F26000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D4E89"/>
    <w:multiLevelType w:val="hybridMultilevel"/>
    <w:tmpl w:val="9C7CE5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A5592"/>
    <w:multiLevelType w:val="multilevel"/>
    <w:tmpl w:val="2EF2402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1" w15:restartNumberingAfterBreak="0">
    <w:nsid w:val="331E51A3"/>
    <w:multiLevelType w:val="hybridMultilevel"/>
    <w:tmpl w:val="6D862DF4"/>
    <w:lvl w:ilvl="0" w:tplc="17B86B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A1D6F"/>
    <w:multiLevelType w:val="hybridMultilevel"/>
    <w:tmpl w:val="D286F6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C555D"/>
    <w:multiLevelType w:val="hybridMultilevel"/>
    <w:tmpl w:val="F1480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47A88"/>
    <w:multiLevelType w:val="hybridMultilevel"/>
    <w:tmpl w:val="68B2CF1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20F1C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6" w15:restartNumberingAfterBreak="0">
    <w:nsid w:val="433D2A5C"/>
    <w:multiLevelType w:val="hybridMultilevel"/>
    <w:tmpl w:val="2960D4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076979"/>
    <w:multiLevelType w:val="hybridMultilevel"/>
    <w:tmpl w:val="C6CC26E6"/>
    <w:lvl w:ilvl="0" w:tplc="3B2A3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FF60F6"/>
    <w:multiLevelType w:val="hybridMultilevel"/>
    <w:tmpl w:val="44F0106C"/>
    <w:lvl w:ilvl="0" w:tplc="23B43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82371F"/>
    <w:multiLevelType w:val="hybridMultilevel"/>
    <w:tmpl w:val="E01E69F2"/>
    <w:lvl w:ilvl="0" w:tplc="5994EFBE">
      <w:start w:val="1"/>
      <w:numFmt w:val="bullet"/>
      <w:lvlText w:val="-"/>
      <w:lvlJc w:val="left"/>
      <w:pPr>
        <w:ind w:left="1080" w:hanging="360"/>
      </w:pPr>
      <w:rPr>
        <w:rFonts w:ascii="Georgia" w:eastAsiaTheme="minorEastAsia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974C1E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1" w15:restartNumberingAfterBreak="0">
    <w:nsid w:val="5E162E25"/>
    <w:multiLevelType w:val="hybridMultilevel"/>
    <w:tmpl w:val="FF5C3B50"/>
    <w:lvl w:ilvl="0" w:tplc="649C2348">
      <w:numFmt w:val="bullet"/>
      <w:lvlText w:val=""/>
      <w:lvlJc w:val="left"/>
      <w:pPr>
        <w:ind w:left="1440" w:hanging="360"/>
      </w:pPr>
      <w:rPr>
        <w:rFonts w:ascii="Symbol" w:eastAsiaTheme="minorEastAsia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E73F9F"/>
    <w:multiLevelType w:val="hybridMultilevel"/>
    <w:tmpl w:val="9C7CE5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1054C"/>
    <w:multiLevelType w:val="hybridMultilevel"/>
    <w:tmpl w:val="BA88A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80C71"/>
    <w:multiLevelType w:val="hybridMultilevel"/>
    <w:tmpl w:val="91CA5F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21A20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6" w15:restartNumberingAfterBreak="0">
    <w:nsid w:val="6E917AA3"/>
    <w:multiLevelType w:val="hybridMultilevel"/>
    <w:tmpl w:val="4FAE5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F50FB"/>
    <w:multiLevelType w:val="multilevel"/>
    <w:tmpl w:val="19FE996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8" w15:restartNumberingAfterBreak="0">
    <w:nsid w:val="73BC444C"/>
    <w:multiLevelType w:val="hybridMultilevel"/>
    <w:tmpl w:val="7526C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6D437F"/>
    <w:multiLevelType w:val="hybridMultilevel"/>
    <w:tmpl w:val="D286F6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E706C"/>
    <w:multiLevelType w:val="hybridMultilevel"/>
    <w:tmpl w:val="C43245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236878">
    <w:abstractNumId w:val="12"/>
  </w:num>
  <w:num w:numId="2" w16cid:durableId="1022630105">
    <w:abstractNumId w:val="29"/>
  </w:num>
  <w:num w:numId="3" w16cid:durableId="1545173128">
    <w:abstractNumId w:val="20"/>
  </w:num>
  <w:num w:numId="4" w16cid:durableId="1111239082">
    <w:abstractNumId w:val="9"/>
  </w:num>
  <w:num w:numId="5" w16cid:durableId="1242641859">
    <w:abstractNumId w:val="34"/>
  </w:num>
  <w:num w:numId="6" w16cid:durableId="1871533092">
    <w:abstractNumId w:val="19"/>
  </w:num>
  <w:num w:numId="7" w16cid:durableId="992099055">
    <w:abstractNumId w:val="32"/>
  </w:num>
  <w:num w:numId="8" w16cid:durableId="811407722">
    <w:abstractNumId w:val="33"/>
  </w:num>
  <w:num w:numId="9" w16cid:durableId="652682891">
    <w:abstractNumId w:val="18"/>
  </w:num>
  <w:num w:numId="10" w16cid:durableId="1633441531">
    <w:abstractNumId w:val="2"/>
  </w:num>
  <w:num w:numId="11" w16cid:durableId="137576511">
    <w:abstractNumId w:val="28"/>
  </w:num>
  <w:num w:numId="12" w16cid:durableId="1319649669">
    <w:abstractNumId w:val="22"/>
  </w:num>
  <w:num w:numId="13" w16cid:durableId="287201028">
    <w:abstractNumId w:val="23"/>
  </w:num>
  <w:num w:numId="14" w16cid:durableId="963389533">
    <w:abstractNumId w:val="39"/>
  </w:num>
  <w:num w:numId="15" w16cid:durableId="296691631">
    <w:abstractNumId w:val="27"/>
  </w:num>
  <w:num w:numId="16" w16cid:durableId="611472614">
    <w:abstractNumId w:val="8"/>
  </w:num>
  <w:num w:numId="17" w16cid:durableId="1306813115">
    <w:abstractNumId w:val="14"/>
  </w:num>
  <w:num w:numId="18" w16cid:durableId="1107771101">
    <w:abstractNumId w:val="13"/>
  </w:num>
  <w:num w:numId="19" w16cid:durableId="552237707">
    <w:abstractNumId w:val="6"/>
  </w:num>
  <w:num w:numId="20" w16cid:durableId="2054229755">
    <w:abstractNumId w:val="37"/>
  </w:num>
  <w:num w:numId="21" w16cid:durableId="1182353138">
    <w:abstractNumId w:val="30"/>
  </w:num>
  <w:num w:numId="22" w16cid:durableId="773718755">
    <w:abstractNumId w:val="1"/>
  </w:num>
  <w:num w:numId="23" w16cid:durableId="1756390157">
    <w:abstractNumId w:val="35"/>
  </w:num>
  <w:num w:numId="24" w16cid:durableId="857158557">
    <w:abstractNumId w:val="25"/>
  </w:num>
  <w:num w:numId="25" w16cid:durableId="1018240495">
    <w:abstractNumId w:val="4"/>
  </w:num>
  <w:num w:numId="26" w16cid:durableId="1791171130">
    <w:abstractNumId w:val="5"/>
  </w:num>
  <w:num w:numId="27" w16cid:durableId="1393118353">
    <w:abstractNumId w:val="31"/>
  </w:num>
  <w:num w:numId="28" w16cid:durableId="22825422">
    <w:abstractNumId w:val="24"/>
  </w:num>
  <w:num w:numId="29" w16cid:durableId="2061634193">
    <w:abstractNumId w:val="7"/>
  </w:num>
  <w:num w:numId="30" w16cid:durableId="2093237276">
    <w:abstractNumId w:val="36"/>
  </w:num>
  <w:num w:numId="31" w16cid:durableId="109400199">
    <w:abstractNumId w:val="11"/>
  </w:num>
  <w:num w:numId="32" w16cid:durableId="671029036">
    <w:abstractNumId w:val="17"/>
  </w:num>
  <w:num w:numId="33" w16cid:durableId="758525381">
    <w:abstractNumId w:val="38"/>
  </w:num>
  <w:num w:numId="34" w16cid:durableId="333072130">
    <w:abstractNumId w:val="40"/>
  </w:num>
  <w:num w:numId="35" w16cid:durableId="681515044">
    <w:abstractNumId w:val="3"/>
  </w:num>
  <w:num w:numId="36" w16cid:durableId="540938751">
    <w:abstractNumId w:val="0"/>
  </w:num>
  <w:num w:numId="37" w16cid:durableId="478571444">
    <w:abstractNumId w:val="26"/>
  </w:num>
  <w:num w:numId="38" w16cid:durableId="668603574">
    <w:abstractNumId w:val="15"/>
  </w:num>
  <w:num w:numId="39" w16cid:durableId="540946381">
    <w:abstractNumId w:val="10"/>
  </w:num>
  <w:num w:numId="40" w16cid:durableId="1981496759">
    <w:abstractNumId w:val="16"/>
  </w:num>
  <w:num w:numId="41" w16cid:durableId="95906699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A4"/>
    <w:rsid w:val="00000A21"/>
    <w:rsid w:val="000016A1"/>
    <w:rsid w:val="00002543"/>
    <w:rsid w:val="00002A4A"/>
    <w:rsid w:val="0000349C"/>
    <w:rsid w:val="000052FD"/>
    <w:rsid w:val="0001056B"/>
    <w:rsid w:val="000116B6"/>
    <w:rsid w:val="000122CE"/>
    <w:rsid w:val="000130B1"/>
    <w:rsid w:val="00013527"/>
    <w:rsid w:val="00013562"/>
    <w:rsid w:val="000155ED"/>
    <w:rsid w:val="0001620D"/>
    <w:rsid w:val="000166D1"/>
    <w:rsid w:val="000167CF"/>
    <w:rsid w:val="00020A6B"/>
    <w:rsid w:val="000210B7"/>
    <w:rsid w:val="000229D9"/>
    <w:rsid w:val="000254CC"/>
    <w:rsid w:val="000260A8"/>
    <w:rsid w:val="000261B1"/>
    <w:rsid w:val="00026B99"/>
    <w:rsid w:val="00026D26"/>
    <w:rsid w:val="00027316"/>
    <w:rsid w:val="00027383"/>
    <w:rsid w:val="000277C2"/>
    <w:rsid w:val="0003002C"/>
    <w:rsid w:val="00030731"/>
    <w:rsid w:val="00030C39"/>
    <w:rsid w:val="00030E49"/>
    <w:rsid w:val="00030EF8"/>
    <w:rsid w:val="0003255C"/>
    <w:rsid w:val="000328EF"/>
    <w:rsid w:val="00033070"/>
    <w:rsid w:val="00033FD1"/>
    <w:rsid w:val="0003458D"/>
    <w:rsid w:val="000358F7"/>
    <w:rsid w:val="000362C8"/>
    <w:rsid w:val="000362D3"/>
    <w:rsid w:val="000363AC"/>
    <w:rsid w:val="00036497"/>
    <w:rsid w:val="00036B77"/>
    <w:rsid w:val="00036E2F"/>
    <w:rsid w:val="00037AF9"/>
    <w:rsid w:val="00041E9A"/>
    <w:rsid w:val="00042087"/>
    <w:rsid w:val="0004218E"/>
    <w:rsid w:val="0004268C"/>
    <w:rsid w:val="000436F8"/>
    <w:rsid w:val="00044618"/>
    <w:rsid w:val="0004510D"/>
    <w:rsid w:val="0004519E"/>
    <w:rsid w:val="00046857"/>
    <w:rsid w:val="00047C85"/>
    <w:rsid w:val="00050590"/>
    <w:rsid w:val="00051681"/>
    <w:rsid w:val="0005298B"/>
    <w:rsid w:val="00052ABD"/>
    <w:rsid w:val="0005435A"/>
    <w:rsid w:val="00054BA8"/>
    <w:rsid w:val="00055ADF"/>
    <w:rsid w:val="00056D86"/>
    <w:rsid w:val="00057043"/>
    <w:rsid w:val="00060614"/>
    <w:rsid w:val="0006187A"/>
    <w:rsid w:val="000630DA"/>
    <w:rsid w:val="000635E8"/>
    <w:rsid w:val="0006384F"/>
    <w:rsid w:val="0006446D"/>
    <w:rsid w:val="000659BA"/>
    <w:rsid w:val="00065C8D"/>
    <w:rsid w:val="00066CA2"/>
    <w:rsid w:val="00066F2B"/>
    <w:rsid w:val="0006733C"/>
    <w:rsid w:val="00067ADE"/>
    <w:rsid w:val="00067B6E"/>
    <w:rsid w:val="00071714"/>
    <w:rsid w:val="0007175F"/>
    <w:rsid w:val="000718AB"/>
    <w:rsid w:val="000718B3"/>
    <w:rsid w:val="00071AFF"/>
    <w:rsid w:val="000734B0"/>
    <w:rsid w:val="00073C70"/>
    <w:rsid w:val="00074C41"/>
    <w:rsid w:val="000753A8"/>
    <w:rsid w:val="00076A5A"/>
    <w:rsid w:val="00076EEF"/>
    <w:rsid w:val="000775B0"/>
    <w:rsid w:val="000808DB"/>
    <w:rsid w:val="0008159B"/>
    <w:rsid w:val="00082516"/>
    <w:rsid w:val="00082F75"/>
    <w:rsid w:val="000835F2"/>
    <w:rsid w:val="00083655"/>
    <w:rsid w:val="000844CB"/>
    <w:rsid w:val="0008472C"/>
    <w:rsid w:val="00090461"/>
    <w:rsid w:val="00091407"/>
    <w:rsid w:val="00091E84"/>
    <w:rsid w:val="0009222C"/>
    <w:rsid w:val="000923CF"/>
    <w:rsid w:val="00094A1F"/>
    <w:rsid w:val="0009533F"/>
    <w:rsid w:val="00097400"/>
    <w:rsid w:val="00097643"/>
    <w:rsid w:val="000A04C5"/>
    <w:rsid w:val="000A0E7B"/>
    <w:rsid w:val="000A0FA1"/>
    <w:rsid w:val="000A12D4"/>
    <w:rsid w:val="000A16B6"/>
    <w:rsid w:val="000A2115"/>
    <w:rsid w:val="000A3072"/>
    <w:rsid w:val="000A409C"/>
    <w:rsid w:val="000A4361"/>
    <w:rsid w:val="000A4F1C"/>
    <w:rsid w:val="000A50D6"/>
    <w:rsid w:val="000A542C"/>
    <w:rsid w:val="000A54C4"/>
    <w:rsid w:val="000A5582"/>
    <w:rsid w:val="000A5E9A"/>
    <w:rsid w:val="000A641F"/>
    <w:rsid w:val="000B1C46"/>
    <w:rsid w:val="000B1D0F"/>
    <w:rsid w:val="000B2134"/>
    <w:rsid w:val="000B2C8D"/>
    <w:rsid w:val="000B33A1"/>
    <w:rsid w:val="000B4C10"/>
    <w:rsid w:val="000B4F71"/>
    <w:rsid w:val="000B616F"/>
    <w:rsid w:val="000B71EC"/>
    <w:rsid w:val="000B79E3"/>
    <w:rsid w:val="000B7EED"/>
    <w:rsid w:val="000C041F"/>
    <w:rsid w:val="000C0E21"/>
    <w:rsid w:val="000C24D4"/>
    <w:rsid w:val="000C2771"/>
    <w:rsid w:val="000C31DE"/>
    <w:rsid w:val="000C3634"/>
    <w:rsid w:val="000C3A6B"/>
    <w:rsid w:val="000C4C6F"/>
    <w:rsid w:val="000C58A4"/>
    <w:rsid w:val="000C7825"/>
    <w:rsid w:val="000D1A96"/>
    <w:rsid w:val="000D2106"/>
    <w:rsid w:val="000D4BF2"/>
    <w:rsid w:val="000D57C0"/>
    <w:rsid w:val="000D57F5"/>
    <w:rsid w:val="000D6DF2"/>
    <w:rsid w:val="000D7112"/>
    <w:rsid w:val="000D7593"/>
    <w:rsid w:val="000E0191"/>
    <w:rsid w:val="000E30D2"/>
    <w:rsid w:val="000E486E"/>
    <w:rsid w:val="000E767E"/>
    <w:rsid w:val="000E7EAB"/>
    <w:rsid w:val="000F25EA"/>
    <w:rsid w:val="000F26F3"/>
    <w:rsid w:val="000F2A95"/>
    <w:rsid w:val="000F2E75"/>
    <w:rsid w:val="000F34D4"/>
    <w:rsid w:val="000F37F0"/>
    <w:rsid w:val="000F3AEC"/>
    <w:rsid w:val="000F42A7"/>
    <w:rsid w:val="000F4357"/>
    <w:rsid w:val="000F4CAA"/>
    <w:rsid w:val="000F56E9"/>
    <w:rsid w:val="000F6727"/>
    <w:rsid w:val="000F6992"/>
    <w:rsid w:val="000F7879"/>
    <w:rsid w:val="000F7B0E"/>
    <w:rsid w:val="00101453"/>
    <w:rsid w:val="00102703"/>
    <w:rsid w:val="00102EC0"/>
    <w:rsid w:val="001050BD"/>
    <w:rsid w:val="001055A3"/>
    <w:rsid w:val="00106FD1"/>
    <w:rsid w:val="001071D3"/>
    <w:rsid w:val="00107BB2"/>
    <w:rsid w:val="0011029A"/>
    <w:rsid w:val="00110B7B"/>
    <w:rsid w:val="001111A9"/>
    <w:rsid w:val="00111CB7"/>
    <w:rsid w:val="00111D30"/>
    <w:rsid w:val="00112521"/>
    <w:rsid w:val="00114B1E"/>
    <w:rsid w:val="00114B85"/>
    <w:rsid w:val="00115D8A"/>
    <w:rsid w:val="00115F58"/>
    <w:rsid w:val="001169A1"/>
    <w:rsid w:val="00116D2B"/>
    <w:rsid w:val="001201DD"/>
    <w:rsid w:val="00120337"/>
    <w:rsid w:val="00120833"/>
    <w:rsid w:val="00121431"/>
    <w:rsid w:val="001233E1"/>
    <w:rsid w:val="0012480F"/>
    <w:rsid w:val="001250AE"/>
    <w:rsid w:val="00125208"/>
    <w:rsid w:val="00125510"/>
    <w:rsid w:val="00126C2A"/>
    <w:rsid w:val="00126FCD"/>
    <w:rsid w:val="00130C92"/>
    <w:rsid w:val="00130CAA"/>
    <w:rsid w:val="0013194A"/>
    <w:rsid w:val="00132B10"/>
    <w:rsid w:val="00133867"/>
    <w:rsid w:val="001346E3"/>
    <w:rsid w:val="0013546E"/>
    <w:rsid w:val="00135ACB"/>
    <w:rsid w:val="00136579"/>
    <w:rsid w:val="00136816"/>
    <w:rsid w:val="001373A1"/>
    <w:rsid w:val="001374D6"/>
    <w:rsid w:val="001375BC"/>
    <w:rsid w:val="001404EC"/>
    <w:rsid w:val="00141A05"/>
    <w:rsid w:val="00141FDB"/>
    <w:rsid w:val="00143688"/>
    <w:rsid w:val="00143E13"/>
    <w:rsid w:val="001448FF"/>
    <w:rsid w:val="001461EE"/>
    <w:rsid w:val="00146A0C"/>
    <w:rsid w:val="00146F47"/>
    <w:rsid w:val="00150EDC"/>
    <w:rsid w:val="00151879"/>
    <w:rsid w:val="00152802"/>
    <w:rsid w:val="001529EE"/>
    <w:rsid w:val="0015334C"/>
    <w:rsid w:val="00153E7A"/>
    <w:rsid w:val="00154B68"/>
    <w:rsid w:val="001559FF"/>
    <w:rsid w:val="0015734E"/>
    <w:rsid w:val="001616A6"/>
    <w:rsid w:val="00161B06"/>
    <w:rsid w:val="00161C10"/>
    <w:rsid w:val="0016317D"/>
    <w:rsid w:val="00163F38"/>
    <w:rsid w:val="0016648A"/>
    <w:rsid w:val="0016688B"/>
    <w:rsid w:val="00167643"/>
    <w:rsid w:val="001677B8"/>
    <w:rsid w:val="00167F76"/>
    <w:rsid w:val="00171384"/>
    <w:rsid w:val="001716CC"/>
    <w:rsid w:val="0017294B"/>
    <w:rsid w:val="001748D1"/>
    <w:rsid w:val="00175C2B"/>
    <w:rsid w:val="00175D08"/>
    <w:rsid w:val="001764FF"/>
    <w:rsid w:val="00181A87"/>
    <w:rsid w:val="001820A3"/>
    <w:rsid w:val="00185466"/>
    <w:rsid w:val="0018563D"/>
    <w:rsid w:val="001861B9"/>
    <w:rsid w:val="00186827"/>
    <w:rsid w:val="00187CED"/>
    <w:rsid w:val="00190C9C"/>
    <w:rsid w:val="00191111"/>
    <w:rsid w:val="00192B4E"/>
    <w:rsid w:val="00193F6D"/>
    <w:rsid w:val="00195450"/>
    <w:rsid w:val="00197E8D"/>
    <w:rsid w:val="001A09D1"/>
    <w:rsid w:val="001A150C"/>
    <w:rsid w:val="001A1D47"/>
    <w:rsid w:val="001A45A8"/>
    <w:rsid w:val="001A684D"/>
    <w:rsid w:val="001A6C2A"/>
    <w:rsid w:val="001A7CF6"/>
    <w:rsid w:val="001B1025"/>
    <w:rsid w:val="001B174D"/>
    <w:rsid w:val="001B29EE"/>
    <w:rsid w:val="001B3DA0"/>
    <w:rsid w:val="001B50D0"/>
    <w:rsid w:val="001B57C4"/>
    <w:rsid w:val="001B5A6D"/>
    <w:rsid w:val="001B6E84"/>
    <w:rsid w:val="001B73B0"/>
    <w:rsid w:val="001C008E"/>
    <w:rsid w:val="001C0A26"/>
    <w:rsid w:val="001C1905"/>
    <w:rsid w:val="001C2CFF"/>
    <w:rsid w:val="001C3BC1"/>
    <w:rsid w:val="001C42F2"/>
    <w:rsid w:val="001C514F"/>
    <w:rsid w:val="001C74BE"/>
    <w:rsid w:val="001D02DB"/>
    <w:rsid w:val="001D0FEB"/>
    <w:rsid w:val="001D1286"/>
    <w:rsid w:val="001D14CB"/>
    <w:rsid w:val="001D16E0"/>
    <w:rsid w:val="001D29BB"/>
    <w:rsid w:val="001D3F98"/>
    <w:rsid w:val="001D4315"/>
    <w:rsid w:val="001D5165"/>
    <w:rsid w:val="001D58E4"/>
    <w:rsid w:val="001D5F8E"/>
    <w:rsid w:val="001E2785"/>
    <w:rsid w:val="001E29A9"/>
    <w:rsid w:val="001E471E"/>
    <w:rsid w:val="001E47FD"/>
    <w:rsid w:val="001E47FF"/>
    <w:rsid w:val="001E48E1"/>
    <w:rsid w:val="001E6509"/>
    <w:rsid w:val="001F0423"/>
    <w:rsid w:val="001F079B"/>
    <w:rsid w:val="001F0AF0"/>
    <w:rsid w:val="001F1173"/>
    <w:rsid w:val="001F2564"/>
    <w:rsid w:val="001F36FC"/>
    <w:rsid w:val="001F4C13"/>
    <w:rsid w:val="001F51BB"/>
    <w:rsid w:val="001F55F8"/>
    <w:rsid w:val="001F7079"/>
    <w:rsid w:val="00200659"/>
    <w:rsid w:val="002006D9"/>
    <w:rsid w:val="00200DAB"/>
    <w:rsid w:val="00200EE5"/>
    <w:rsid w:val="00202B86"/>
    <w:rsid w:val="00203B75"/>
    <w:rsid w:val="0020643D"/>
    <w:rsid w:val="00206449"/>
    <w:rsid w:val="00206534"/>
    <w:rsid w:val="00206825"/>
    <w:rsid w:val="00206E39"/>
    <w:rsid w:val="00207053"/>
    <w:rsid w:val="002075DB"/>
    <w:rsid w:val="002100BD"/>
    <w:rsid w:val="002102BB"/>
    <w:rsid w:val="00210956"/>
    <w:rsid w:val="00210AC3"/>
    <w:rsid w:val="00210CB2"/>
    <w:rsid w:val="002117D8"/>
    <w:rsid w:val="0021246B"/>
    <w:rsid w:val="002125BC"/>
    <w:rsid w:val="002144AE"/>
    <w:rsid w:val="00214875"/>
    <w:rsid w:val="00215107"/>
    <w:rsid w:val="00217DAA"/>
    <w:rsid w:val="002204BA"/>
    <w:rsid w:val="00221AD2"/>
    <w:rsid w:val="00221EFC"/>
    <w:rsid w:val="002234A1"/>
    <w:rsid w:val="002242B9"/>
    <w:rsid w:val="00225A11"/>
    <w:rsid w:val="00226C96"/>
    <w:rsid w:val="00226F84"/>
    <w:rsid w:val="00227342"/>
    <w:rsid w:val="00227541"/>
    <w:rsid w:val="0022783A"/>
    <w:rsid w:val="00227B14"/>
    <w:rsid w:val="00230A35"/>
    <w:rsid w:val="00231659"/>
    <w:rsid w:val="00231F1B"/>
    <w:rsid w:val="00232A88"/>
    <w:rsid w:val="00232BAB"/>
    <w:rsid w:val="00232F4D"/>
    <w:rsid w:val="002332AA"/>
    <w:rsid w:val="002335CC"/>
    <w:rsid w:val="002335F4"/>
    <w:rsid w:val="002339BD"/>
    <w:rsid w:val="00233ABD"/>
    <w:rsid w:val="00233FD3"/>
    <w:rsid w:val="0023513C"/>
    <w:rsid w:val="00235912"/>
    <w:rsid w:val="00235B9B"/>
    <w:rsid w:val="00236078"/>
    <w:rsid w:val="00236289"/>
    <w:rsid w:val="00236B0B"/>
    <w:rsid w:val="00241834"/>
    <w:rsid w:val="00242984"/>
    <w:rsid w:val="002429EF"/>
    <w:rsid w:val="00243A8A"/>
    <w:rsid w:val="002448CC"/>
    <w:rsid w:val="002451DB"/>
    <w:rsid w:val="00245217"/>
    <w:rsid w:val="00245A2C"/>
    <w:rsid w:val="00246B52"/>
    <w:rsid w:val="00247D16"/>
    <w:rsid w:val="002511B2"/>
    <w:rsid w:val="00251CB7"/>
    <w:rsid w:val="00251F96"/>
    <w:rsid w:val="00253ACA"/>
    <w:rsid w:val="00253ACC"/>
    <w:rsid w:val="00253D61"/>
    <w:rsid w:val="00254458"/>
    <w:rsid w:val="0025508E"/>
    <w:rsid w:val="002572D0"/>
    <w:rsid w:val="0025793B"/>
    <w:rsid w:val="00260264"/>
    <w:rsid w:val="002604D0"/>
    <w:rsid w:val="0026070E"/>
    <w:rsid w:val="00260B71"/>
    <w:rsid w:val="00261ACA"/>
    <w:rsid w:val="00261EBC"/>
    <w:rsid w:val="00265376"/>
    <w:rsid w:val="0026540E"/>
    <w:rsid w:val="002659F7"/>
    <w:rsid w:val="00265E09"/>
    <w:rsid w:val="002661B0"/>
    <w:rsid w:val="00266DE6"/>
    <w:rsid w:val="00270556"/>
    <w:rsid w:val="00270D2B"/>
    <w:rsid w:val="0027106B"/>
    <w:rsid w:val="002723B7"/>
    <w:rsid w:val="002731A3"/>
    <w:rsid w:val="00273F7F"/>
    <w:rsid w:val="00276216"/>
    <w:rsid w:val="00276A7F"/>
    <w:rsid w:val="0027746B"/>
    <w:rsid w:val="00280B86"/>
    <w:rsid w:val="0028452B"/>
    <w:rsid w:val="0028457D"/>
    <w:rsid w:val="00285330"/>
    <w:rsid w:val="00285CD0"/>
    <w:rsid w:val="00286AA9"/>
    <w:rsid w:val="00286F6E"/>
    <w:rsid w:val="00290BD4"/>
    <w:rsid w:val="0029131E"/>
    <w:rsid w:val="00291775"/>
    <w:rsid w:val="002927DE"/>
    <w:rsid w:val="002949A1"/>
    <w:rsid w:val="0029507F"/>
    <w:rsid w:val="002963AE"/>
    <w:rsid w:val="00297F92"/>
    <w:rsid w:val="002A08D0"/>
    <w:rsid w:val="002A0A76"/>
    <w:rsid w:val="002A0D80"/>
    <w:rsid w:val="002A21B5"/>
    <w:rsid w:val="002A2721"/>
    <w:rsid w:val="002A3834"/>
    <w:rsid w:val="002A59C8"/>
    <w:rsid w:val="002A780C"/>
    <w:rsid w:val="002B15B9"/>
    <w:rsid w:val="002B16DB"/>
    <w:rsid w:val="002B21F0"/>
    <w:rsid w:val="002B340D"/>
    <w:rsid w:val="002B3A7D"/>
    <w:rsid w:val="002B4A9D"/>
    <w:rsid w:val="002B549C"/>
    <w:rsid w:val="002B55BF"/>
    <w:rsid w:val="002B5773"/>
    <w:rsid w:val="002B5F8B"/>
    <w:rsid w:val="002B63AB"/>
    <w:rsid w:val="002B691E"/>
    <w:rsid w:val="002B7CC0"/>
    <w:rsid w:val="002C2276"/>
    <w:rsid w:val="002C25E8"/>
    <w:rsid w:val="002C27B7"/>
    <w:rsid w:val="002C5397"/>
    <w:rsid w:val="002C69C8"/>
    <w:rsid w:val="002C6C74"/>
    <w:rsid w:val="002C7441"/>
    <w:rsid w:val="002C7C06"/>
    <w:rsid w:val="002D02E2"/>
    <w:rsid w:val="002D0E04"/>
    <w:rsid w:val="002D11BF"/>
    <w:rsid w:val="002D5202"/>
    <w:rsid w:val="002D648B"/>
    <w:rsid w:val="002E1402"/>
    <w:rsid w:val="002E232F"/>
    <w:rsid w:val="002E41DC"/>
    <w:rsid w:val="002E6785"/>
    <w:rsid w:val="002F03D7"/>
    <w:rsid w:val="002F15C5"/>
    <w:rsid w:val="002F1D3A"/>
    <w:rsid w:val="002F20FB"/>
    <w:rsid w:val="002F2C8F"/>
    <w:rsid w:val="002F3052"/>
    <w:rsid w:val="002F4EB1"/>
    <w:rsid w:val="002F6A47"/>
    <w:rsid w:val="002F6A51"/>
    <w:rsid w:val="003000FD"/>
    <w:rsid w:val="00301759"/>
    <w:rsid w:val="003020BF"/>
    <w:rsid w:val="0030249E"/>
    <w:rsid w:val="00306092"/>
    <w:rsid w:val="0030623E"/>
    <w:rsid w:val="00306D27"/>
    <w:rsid w:val="00307578"/>
    <w:rsid w:val="00312340"/>
    <w:rsid w:val="00312A8F"/>
    <w:rsid w:val="00313457"/>
    <w:rsid w:val="00313886"/>
    <w:rsid w:val="00314325"/>
    <w:rsid w:val="00314B80"/>
    <w:rsid w:val="003156A9"/>
    <w:rsid w:val="00317375"/>
    <w:rsid w:val="00317CCF"/>
    <w:rsid w:val="003222EC"/>
    <w:rsid w:val="0032252D"/>
    <w:rsid w:val="003233D9"/>
    <w:rsid w:val="0032350D"/>
    <w:rsid w:val="00323ECE"/>
    <w:rsid w:val="0032460D"/>
    <w:rsid w:val="00324910"/>
    <w:rsid w:val="00324F3C"/>
    <w:rsid w:val="00325480"/>
    <w:rsid w:val="003263C1"/>
    <w:rsid w:val="00327F17"/>
    <w:rsid w:val="00330076"/>
    <w:rsid w:val="00332618"/>
    <w:rsid w:val="00332FB5"/>
    <w:rsid w:val="0033585A"/>
    <w:rsid w:val="00336E47"/>
    <w:rsid w:val="00337086"/>
    <w:rsid w:val="0033723E"/>
    <w:rsid w:val="00340060"/>
    <w:rsid w:val="0034298D"/>
    <w:rsid w:val="003432B8"/>
    <w:rsid w:val="003445E2"/>
    <w:rsid w:val="00344A3D"/>
    <w:rsid w:val="0034512E"/>
    <w:rsid w:val="00345485"/>
    <w:rsid w:val="00346A7F"/>
    <w:rsid w:val="003477F1"/>
    <w:rsid w:val="00350948"/>
    <w:rsid w:val="003517A7"/>
    <w:rsid w:val="00351DB9"/>
    <w:rsid w:val="00351DD2"/>
    <w:rsid w:val="003525B5"/>
    <w:rsid w:val="0035343A"/>
    <w:rsid w:val="00353750"/>
    <w:rsid w:val="00353FDD"/>
    <w:rsid w:val="0035563F"/>
    <w:rsid w:val="00355852"/>
    <w:rsid w:val="003558C1"/>
    <w:rsid w:val="00355FFD"/>
    <w:rsid w:val="003562E0"/>
    <w:rsid w:val="0035761B"/>
    <w:rsid w:val="003608A5"/>
    <w:rsid w:val="00362E55"/>
    <w:rsid w:val="0036359E"/>
    <w:rsid w:val="00363DDA"/>
    <w:rsid w:val="00364ECC"/>
    <w:rsid w:val="00365CA1"/>
    <w:rsid w:val="003669BC"/>
    <w:rsid w:val="00366E60"/>
    <w:rsid w:val="00367629"/>
    <w:rsid w:val="003678D2"/>
    <w:rsid w:val="00370A49"/>
    <w:rsid w:val="0037107C"/>
    <w:rsid w:val="00371866"/>
    <w:rsid w:val="003719C1"/>
    <w:rsid w:val="003763EE"/>
    <w:rsid w:val="00376B5B"/>
    <w:rsid w:val="00377453"/>
    <w:rsid w:val="003774DF"/>
    <w:rsid w:val="0038043C"/>
    <w:rsid w:val="0038226B"/>
    <w:rsid w:val="00382864"/>
    <w:rsid w:val="00383BE8"/>
    <w:rsid w:val="00383E2E"/>
    <w:rsid w:val="00384980"/>
    <w:rsid w:val="00384B00"/>
    <w:rsid w:val="00386A2F"/>
    <w:rsid w:val="00386C24"/>
    <w:rsid w:val="00386ED2"/>
    <w:rsid w:val="00387718"/>
    <w:rsid w:val="00387BBA"/>
    <w:rsid w:val="00390CED"/>
    <w:rsid w:val="00391357"/>
    <w:rsid w:val="00391BB8"/>
    <w:rsid w:val="00391BC3"/>
    <w:rsid w:val="00392620"/>
    <w:rsid w:val="00393F6D"/>
    <w:rsid w:val="003942D2"/>
    <w:rsid w:val="00394727"/>
    <w:rsid w:val="00394C5B"/>
    <w:rsid w:val="00395576"/>
    <w:rsid w:val="003978A9"/>
    <w:rsid w:val="003A0CB0"/>
    <w:rsid w:val="003A31A7"/>
    <w:rsid w:val="003A329F"/>
    <w:rsid w:val="003A3DD9"/>
    <w:rsid w:val="003A4A1C"/>
    <w:rsid w:val="003A4F90"/>
    <w:rsid w:val="003A7802"/>
    <w:rsid w:val="003A781B"/>
    <w:rsid w:val="003A791F"/>
    <w:rsid w:val="003A7A15"/>
    <w:rsid w:val="003A7B0E"/>
    <w:rsid w:val="003A7FF8"/>
    <w:rsid w:val="003B2D46"/>
    <w:rsid w:val="003B2E14"/>
    <w:rsid w:val="003B374B"/>
    <w:rsid w:val="003B4529"/>
    <w:rsid w:val="003B4F62"/>
    <w:rsid w:val="003B5894"/>
    <w:rsid w:val="003B5C39"/>
    <w:rsid w:val="003B6C1F"/>
    <w:rsid w:val="003B705E"/>
    <w:rsid w:val="003B7945"/>
    <w:rsid w:val="003C0273"/>
    <w:rsid w:val="003C06C9"/>
    <w:rsid w:val="003C1F2A"/>
    <w:rsid w:val="003C2527"/>
    <w:rsid w:val="003C2AB4"/>
    <w:rsid w:val="003C2E3E"/>
    <w:rsid w:val="003C3C45"/>
    <w:rsid w:val="003C4BE8"/>
    <w:rsid w:val="003C502B"/>
    <w:rsid w:val="003C72FA"/>
    <w:rsid w:val="003D03EF"/>
    <w:rsid w:val="003D238D"/>
    <w:rsid w:val="003D2D4D"/>
    <w:rsid w:val="003D2E49"/>
    <w:rsid w:val="003D355B"/>
    <w:rsid w:val="003D4B53"/>
    <w:rsid w:val="003D4C33"/>
    <w:rsid w:val="003D4E25"/>
    <w:rsid w:val="003D5943"/>
    <w:rsid w:val="003D5F72"/>
    <w:rsid w:val="003D683C"/>
    <w:rsid w:val="003D68E9"/>
    <w:rsid w:val="003D714F"/>
    <w:rsid w:val="003E0A92"/>
    <w:rsid w:val="003E0CC3"/>
    <w:rsid w:val="003E11A4"/>
    <w:rsid w:val="003E1DF5"/>
    <w:rsid w:val="003E23F0"/>
    <w:rsid w:val="003E46C9"/>
    <w:rsid w:val="003E4819"/>
    <w:rsid w:val="003E7394"/>
    <w:rsid w:val="003E7B59"/>
    <w:rsid w:val="003E7FFB"/>
    <w:rsid w:val="003F035E"/>
    <w:rsid w:val="003F058F"/>
    <w:rsid w:val="003F127B"/>
    <w:rsid w:val="003F1E5B"/>
    <w:rsid w:val="003F2131"/>
    <w:rsid w:val="003F21B6"/>
    <w:rsid w:val="003F401D"/>
    <w:rsid w:val="003F44BC"/>
    <w:rsid w:val="003F4858"/>
    <w:rsid w:val="003F7BE0"/>
    <w:rsid w:val="003F7D20"/>
    <w:rsid w:val="0040004A"/>
    <w:rsid w:val="00400E6B"/>
    <w:rsid w:val="00401332"/>
    <w:rsid w:val="004016F8"/>
    <w:rsid w:val="00403294"/>
    <w:rsid w:val="004036A5"/>
    <w:rsid w:val="00403E63"/>
    <w:rsid w:val="00404A2C"/>
    <w:rsid w:val="00404E08"/>
    <w:rsid w:val="00405707"/>
    <w:rsid w:val="00405885"/>
    <w:rsid w:val="00405E80"/>
    <w:rsid w:val="00406313"/>
    <w:rsid w:val="00406385"/>
    <w:rsid w:val="00406BB4"/>
    <w:rsid w:val="004070F3"/>
    <w:rsid w:val="00407405"/>
    <w:rsid w:val="0041043F"/>
    <w:rsid w:val="0041092A"/>
    <w:rsid w:val="004114D0"/>
    <w:rsid w:val="00411581"/>
    <w:rsid w:val="004119B1"/>
    <w:rsid w:val="00411ABB"/>
    <w:rsid w:val="00411BA1"/>
    <w:rsid w:val="00412A6F"/>
    <w:rsid w:val="00412C55"/>
    <w:rsid w:val="00413068"/>
    <w:rsid w:val="00413836"/>
    <w:rsid w:val="00414599"/>
    <w:rsid w:val="00415A0E"/>
    <w:rsid w:val="0041629F"/>
    <w:rsid w:val="004170DB"/>
    <w:rsid w:val="00420338"/>
    <w:rsid w:val="00420480"/>
    <w:rsid w:val="00420AC6"/>
    <w:rsid w:val="004210FA"/>
    <w:rsid w:val="00421F5E"/>
    <w:rsid w:val="00423031"/>
    <w:rsid w:val="0042348F"/>
    <w:rsid w:val="00425B67"/>
    <w:rsid w:val="00425E9E"/>
    <w:rsid w:val="00426055"/>
    <w:rsid w:val="0042641B"/>
    <w:rsid w:val="0042646F"/>
    <w:rsid w:val="004265F8"/>
    <w:rsid w:val="00426661"/>
    <w:rsid w:val="00426C63"/>
    <w:rsid w:val="00431F58"/>
    <w:rsid w:val="00432AFA"/>
    <w:rsid w:val="004351F2"/>
    <w:rsid w:val="004352A5"/>
    <w:rsid w:val="00440E71"/>
    <w:rsid w:val="00442030"/>
    <w:rsid w:val="00444D22"/>
    <w:rsid w:val="00445AE2"/>
    <w:rsid w:val="00446841"/>
    <w:rsid w:val="00446D77"/>
    <w:rsid w:val="00450552"/>
    <w:rsid w:val="00450E86"/>
    <w:rsid w:val="00451FFF"/>
    <w:rsid w:val="0045204B"/>
    <w:rsid w:val="00452B92"/>
    <w:rsid w:val="00453413"/>
    <w:rsid w:val="00453E61"/>
    <w:rsid w:val="00453F0F"/>
    <w:rsid w:val="004548C8"/>
    <w:rsid w:val="00454AFD"/>
    <w:rsid w:val="0045577E"/>
    <w:rsid w:val="00455931"/>
    <w:rsid w:val="004566B0"/>
    <w:rsid w:val="00456A51"/>
    <w:rsid w:val="004572E3"/>
    <w:rsid w:val="004575B0"/>
    <w:rsid w:val="00460C08"/>
    <w:rsid w:val="0046128A"/>
    <w:rsid w:val="004612EB"/>
    <w:rsid w:val="0046630B"/>
    <w:rsid w:val="00466DFD"/>
    <w:rsid w:val="00467AA2"/>
    <w:rsid w:val="00467BED"/>
    <w:rsid w:val="00470B75"/>
    <w:rsid w:val="00471200"/>
    <w:rsid w:val="00472193"/>
    <w:rsid w:val="0047248F"/>
    <w:rsid w:val="00472AA8"/>
    <w:rsid w:val="00473B7E"/>
    <w:rsid w:val="00476331"/>
    <w:rsid w:val="00476A80"/>
    <w:rsid w:val="00476D6C"/>
    <w:rsid w:val="004776E5"/>
    <w:rsid w:val="00480AEC"/>
    <w:rsid w:val="004821DF"/>
    <w:rsid w:val="00482608"/>
    <w:rsid w:val="00482902"/>
    <w:rsid w:val="00482A08"/>
    <w:rsid w:val="004841C3"/>
    <w:rsid w:val="0048496C"/>
    <w:rsid w:val="004850BC"/>
    <w:rsid w:val="004851C8"/>
    <w:rsid w:val="004854A3"/>
    <w:rsid w:val="00486545"/>
    <w:rsid w:val="004872F5"/>
    <w:rsid w:val="0048759C"/>
    <w:rsid w:val="004877C5"/>
    <w:rsid w:val="004912CF"/>
    <w:rsid w:val="00491C49"/>
    <w:rsid w:val="00492CC7"/>
    <w:rsid w:val="00494740"/>
    <w:rsid w:val="004954F5"/>
    <w:rsid w:val="0049660D"/>
    <w:rsid w:val="00497C33"/>
    <w:rsid w:val="004A18BC"/>
    <w:rsid w:val="004A21C9"/>
    <w:rsid w:val="004A2FA3"/>
    <w:rsid w:val="004A4B85"/>
    <w:rsid w:val="004A50A8"/>
    <w:rsid w:val="004A638B"/>
    <w:rsid w:val="004A7109"/>
    <w:rsid w:val="004A72BF"/>
    <w:rsid w:val="004A787B"/>
    <w:rsid w:val="004B0240"/>
    <w:rsid w:val="004B172C"/>
    <w:rsid w:val="004B2B96"/>
    <w:rsid w:val="004B336A"/>
    <w:rsid w:val="004B3DE2"/>
    <w:rsid w:val="004B441C"/>
    <w:rsid w:val="004B4BF0"/>
    <w:rsid w:val="004B4D77"/>
    <w:rsid w:val="004B561E"/>
    <w:rsid w:val="004B6234"/>
    <w:rsid w:val="004B641A"/>
    <w:rsid w:val="004B7C49"/>
    <w:rsid w:val="004C0237"/>
    <w:rsid w:val="004C0D33"/>
    <w:rsid w:val="004C15FA"/>
    <w:rsid w:val="004C1877"/>
    <w:rsid w:val="004C187C"/>
    <w:rsid w:val="004C2008"/>
    <w:rsid w:val="004C34D7"/>
    <w:rsid w:val="004C3A47"/>
    <w:rsid w:val="004C484B"/>
    <w:rsid w:val="004C4887"/>
    <w:rsid w:val="004C51AF"/>
    <w:rsid w:val="004C5700"/>
    <w:rsid w:val="004C57C6"/>
    <w:rsid w:val="004C7AF3"/>
    <w:rsid w:val="004C7C70"/>
    <w:rsid w:val="004D03AE"/>
    <w:rsid w:val="004D1EF4"/>
    <w:rsid w:val="004D251F"/>
    <w:rsid w:val="004D3104"/>
    <w:rsid w:val="004D3AD5"/>
    <w:rsid w:val="004D4451"/>
    <w:rsid w:val="004D4745"/>
    <w:rsid w:val="004D4CEC"/>
    <w:rsid w:val="004D578F"/>
    <w:rsid w:val="004D6444"/>
    <w:rsid w:val="004D6FAB"/>
    <w:rsid w:val="004D758F"/>
    <w:rsid w:val="004D78A0"/>
    <w:rsid w:val="004E0804"/>
    <w:rsid w:val="004E0CAF"/>
    <w:rsid w:val="004E1783"/>
    <w:rsid w:val="004E2F54"/>
    <w:rsid w:val="004E4934"/>
    <w:rsid w:val="004E6698"/>
    <w:rsid w:val="004E7453"/>
    <w:rsid w:val="004E751F"/>
    <w:rsid w:val="004F1F09"/>
    <w:rsid w:val="004F3905"/>
    <w:rsid w:val="004F4790"/>
    <w:rsid w:val="004F579B"/>
    <w:rsid w:val="004F6A84"/>
    <w:rsid w:val="004F7374"/>
    <w:rsid w:val="004F76F8"/>
    <w:rsid w:val="0050088D"/>
    <w:rsid w:val="00501386"/>
    <w:rsid w:val="00501C60"/>
    <w:rsid w:val="00501E16"/>
    <w:rsid w:val="005025E6"/>
    <w:rsid w:val="0050284A"/>
    <w:rsid w:val="0050692F"/>
    <w:rsid w:val="00507C9C"/>
    <w:rsid w:val="005106FB"/>
    <w:rsid w:val="00513780"/>
    <w:rsid w:val="00515558"/>
    <w:rsid w:val="005156E0"/>
    <w:rsid w:val="005164C8"/>
    <w:rsid w:val="005170A7"/>
    <w:rsid w:val="00520D70"/>
    <w:rsid w:val="00521F47"/>
    <w:rsid w:val="005233F1"/>
    <w:rsid w:val="00524C6D"/>
    <w:rsid w:val="00526D02"/>
    <w:rsid w:val="00530A31"/>
    <w:rsid w:val="00530D91"/>
    <w:rsid w:val="00531200"/>
    <w:rsid w:val="00531259"/>
    <w:rsid w:val="00533065"/>
    <w:rsid w:val="00533727"/>
    <w:rsid w:val="00533DE8"/>
    <w:rsid w:val="005348E8"/>
    <w:rsid w:val="00534C61"/>
    <w:rsid w:val="00535029"/>
    <w:rsid w:val="00536950"/>
    <w:rsid w:val="00537453"/>
    <w:rsid w:val="005422E5"/>
    <w:rsid w:val="005437EA"/>
    <w:rsid w:val="005448AA"/>
    <w:rsid w:val="00545023"/>
    <w:rsid w:val="0054547E"/>
    <w:rsid w:val="00545FF8"/>
    <w:rsid w:val="005475B4"/>
    <w:rsid w:val="0055057B"/>
    <w:rsid w:val="005506DF"/>
    <w:rsid w:val="0055088E"/>
    <w:rsid w:val="005510BA"/>
    <w:rsid w:val="00551773"/>
    <w:rsid w:val="005517C8"/>
    <w:rsid w:val="00551C9A"/>
    <w:rsid w:val="00552C85"/>
    <w:rsid w:val="0055385E"/>
    <w:rsid w:val="0055393B"/>
    <w:rsid w:val="00553E50"/>
    <w:rsid w:val="00554DD7"/>
    <w:rsid w:val="00555D4F"/>
    <w:rsid w:val="00556681"/>
    <w:rsid w:val="005576D6"/>
    <w:rsid w:val="00557B18"/>
    <w:rsid w:val="005600FD"/>
    <w:rsid w:val="005611B4"/>
    <w:rsid w:val="00563530"/>
    <w:rsid w:val="00563B82"/>
    <w:rsid w:val="005654F5"/>
    <w:rsid w:val="00565AAA"/>
    <w:rsid w:val="00567093"/>
    <w:rsid w:val="005673D2"/>
    <w:rsid w:val="005700DE"/>
    <w:rsid w:val="005705FC"/>
    <w:rsid w:val="00574DC4"/>
    <w:rsid w:val="005759AD"/>
    <w:rsid w:val="005769BD"/>
    <w:rsid w:val="00576CFF"/>
    <w:rsid w:val="00577D44"/>
    <w:rsid w:val="0058131B"/>
    <w:rsid w:val="00581616"/>
    <w:rsid w:val="00581BE1"/>
    <w:rsid w:val="005827B5"/>
    <w:rsid w:val="00584258"/>
    <w:rsid w:val="00584956"/>
    <w:rsid w:val="00585BC9"/>
    <w:rsid w:val="0059012A"/>
    <w:rsid w:val="0059083D"/>
    <w:rsid w:val="00590C94"/>
    <w:rsid w:val="00593E5F"/>
    <w:rsid w:val="0059501A"/>
    <w:rsid w:val="00595BEB"/>
    <w:rsid w:val="005963BA"/>
    <w:rsid w:val="00596783"/>
    <w:rsid w:val="005968D4"/>
    <w:rsid w:val="00597079"/>
    <w:rsid w:val="00597493"/>
    <w:rsid w:val="00597E3D"/>
    <w:rsid w:val="005A02AA"/>
    <w:rsid w:val="005A38C9"/>
    <w:rsid w:val="005A39B1"/>
    <w:rsid w:val="005A3F81"/>
    <w:rsid w:val="005A4A56"/>
    <w:rsid w:val="005A58B3"/>
    <w:rsid w:val="005A5BEF"/>
    <w:rsid w:val="005A61A5"/>
    <w:rsid w:val="005B0155"/>
    <w:rsid w:val="005B01F6"/>
    <w:rsid w:val="005B1B35"/>
    <w:rsid w:val="005B1BF5"/>
    <w:rsid w:val="005B329F"/>
    <w:rsid w:val="005B385F"/>
    <w:rsid w:val="005B4546"/>
    <w:rsid w:val="005B5CF7"/>
    <w:rsid w:val="005B6096"/>
    <w:rsid w:val="005B6C1B"/>
    <w:rsid w:val="005B6E41"/>
    <w:rsid w:val="005B7077"/>
    <w:rsid w:val="005B7638"/>
    <w:rsid w:val="005C19B4"/>
    <w:rsid w:val="005C5B03"/>
    <w:rsid w:val="005D0372"/>
    <w:rsid w:val="005D06EC"/>
    <w:rsid w:val="005D0A6E"/>
    <w:rsid w:val="005D0DEA"/>
    <w:rsid w:val="005D1408"/>
    <w:rsid w:val="005D1A23"/>
    <w:rsid w:val="005D1E5D"/>
    <w:rsid w:val="005D2350"/>
    <w:rsid w:val="005D30A4"/>
    <w:rsid w:val="005D33C6"/>
    <w:rsid w:val="005D3AF1"/>
    <w:rsid w:val="005D542C"/>
    <w:rsid w:val="005D571A"/>
    <w:rsid w:val="005D60C1"/>
    <w:rsid w:val="005D613C"/>
    <w:rsid w:val="005D6994"/>
    <w:rsid w:val="005E061F"/>
    <w:rsid w:val="005E07C8"/>
    <w:rsid w:val="005E261C"/>
    <w:rsid w:val="005E38C5"/>
    <w:rsid w:val="005E407C"/>
    <w:rsid w:val="005E4BDA"/>
    <w:rsid w:val="005E5817"/>
    <w:rsid w:val="005E6D5A"/>
    <w:rsid w:val="005E7826"/>
    <w:rsid w:val="005E7DC6"/>
    <w:rsid w:val="005F0B0C"/>
    <w:rsid w:val="005F0BDA"/>
    <w:rsid w:val="005F20B9"/>
    <w:rsid w:val="005F2726"/>
    <w:rsid w:val="005F27D3"/>
    <w:rsid w:val="005F2E34"/>
    <w:rsid w:val="005F2E83"/>
    <w:rsid w:val="005F4841"/>
    <w:rsid w:val="005F4A2E"/>
    <w:rsid w:val="005F4FAC"/>
    <w:rsid w:val="006001B9"/>
    <w:rsid w:val="0060137A"/>
    <w:rsid w:val="00602490"/>
    <w:rsid w:val="006029A7"/>
    <w:rsid w:val="00603F06"/>
    <w:rsid w:val="00604753"/>
    <w:rsid w:val="00604AE5"/>
    <w:rsid w:val="006050A2"/>
    <w:rsid w:val="0060643D"/>
    <w:rsid w:val="0060755D"/>
    <w:rsid w:val="0061084B"/>
    <w:rsid w:val="00613EDB"/>
    <w:rsid w:val="00615708"/>
    <w:rsid w:val="00615770"/>
    <w:rsid w:val="00616CEB"/>
    <w:rsid w:val="0061764C"/>
    <w:rsid w:val="00621267"/>
    <w:rsid w:val="0062186B"/>
    <w:rsid w:val="00622373"/>
    <w:rsid w:val="00622CE5"/>
    <w:rsid w:val="00622FA3"/>
    <w:rsid w:val="0062401F"/>
    <w:rsid w:val="00625001"/>
    <w:rsid w:val="00625245"/>
    <w:rsid w:val="00625C32"/>
    <w:rsid w:val="006261C1"/>
    <w:rsid w:val="006267E7"/>
    <w:rsid w:val="00626DCC"/>
    <w:rsid w:val="00627687"/>
    <w:rsid w:val="00627959"/>
    <w:rsid w:val="00631085"/>
    <w:rsid w:val="00634BB0"/>
    <w:rsid w:val="00634EBD"/>
    <w:rsid w:val="00634FC6"/>
    <w:rsid w:val="00635E04"/>
    <w:rsid w:val="00640048"/>
    <w:rsid w:val="0064034C"/>
    <w:rsid w:val="006404A9"/>
    <w:rsid w:val="006406FB"/>
    <w:rsid w:val="00641472"/>
    <w:rsid w:val="00641866"/>
    <w:rsid w:val="00641983"/>
    <w:rsid w:val="0064335D"/>
    <w:rsid w:val="006438B6"/>
    <w:rsid w:val="00643972"/>
    <w:rsid w:val="00646368"/>
    <w:rsid w:val="0064698C"/>
    <w:rsid w:val="00650275"/>
    <w:rsid w:val="0065119F"/>
    <w:rsid w:val="0065165E"/>
    <w:rsid w:val="006517E8"/>
    <w:rsid w:val="0065186C"/>
    <w:rsid w:val="00651904"/>
    <w:rsid w:val="00651E4B"/>
    <w:rsid w:val="00653278"/>
    <w:rsid w:val="00653BC4"/>
    <w:rsid w:val="00654C38"/>
    <w:rsid w:val="00655579"/>
    <w:rsid w:val="00656AA0"/>
    <w:rsid w:val="00656DFA"/>
    <w:rsid w:val="00657BF9"/>
    <w:rsid w:val="00660283"/>
    <w:rsid w:val="006610A8"/>
    <w:rsid w:val="00661F1F"/>
    <w:rsid w:val="0066223F"/>
    <w:rsid w:val="00663663"/>
    <w:rsid w:val="0066406D"/>
    <w:rsid w:val="006649FA"/>
    <w:rsid w:val="00664B71"/>
    <w:rsid w:val="00666197"/>
    <w:rsid w:val="00666F6F"/>
    <w:rsid w:val="006677EB"/>
    <w:rsid w:val="00667B1E"/>
    <w:rsid w:val="00667D08"/>
    <w:rsid w:val="006702E3"/>
    <w:rsid w:val="00670DD0"/>
    <w:rsid w:val="00670EED"/>
    <w:rsid w:val="00673122"/>
    <w:rsid w:val="0067386C"/>
    <w:rsid w:val="00673875"/>
    <w:rsid w:val="006738E8"/>
    <w:rsid w:val="00674DF2"/>
    <w:rsid w:val="006751F0"/>
    <w:rsid w:val="00675B9E"/>
    <w:rsid w:val="00676EC1"/>
    <w:rsid w:val="006800DE"/>
    <w:rsid w:val="00680477"/>
    <w:rsid w:val="00680A0B"/>
    <w:rsid w:val="006810D5"/>
    <w:rsid w:val="00681555"/>
    <w:rsid w:val="00681E42"/>
    <w:rsid w:val="00683852"/>
    <w:rsid w:val="006845A7"/>
    <w:rsid w:val="00684AE8"/>
    <w:rsid w:val="006855B6"/>
    <w:rsid w:val="00687E97"/>
    <w:rsid w:val="00687EA5"/>
    <w:rsid w:val="00690465"/>
    <w:rsid w:val="00690841"/>
    <w:rsid w:val="00690850"/>
    <w:rsid w:val="00690EF8"/>
    <w:rsid w:val="006910C3"/>
    <w:rsid w:val="00692A9A"/>
    <w:rsid w:val="00693711"/>
    <w:rsid w:val="0069472B"/>
    <w:rsid w:val="00695162"/>
    <w:rsid w:val="00695558"/>
    <w:rsid w:val="006959C6"/>
    <w:rsid w:val="006968AD"/>
    <w:rsid w:val="00696A24"/>
    <w:rsid w:val="00696EB9"/>
    <w:rsid w:val="00696F58"/>
    <w:rsid w:val="006A0035"/>
    <w:rsid w:val="006A37F6"/>
    <w:rsid w:val="006A3B2D"/>
    <w:rsid w:val="006A3ECB"/>
    <w:rsid w:val="006A42DF"/>
    <w:rsid w:val="006A4BF0"/>
    <w:rsid w:val="006A50AA"/>
    <w:rsid w:val="006A6DE7"/>
    <w:rsid w:val="006B008E"/>
    <w:rsid w:val="006B11A4"/>
    <w:rsid w:val="006B208B"/>
    <w:rsid w:val="006B2566"/>
    <w:rsid w:val="006B331B"/>
    <w:rsid w:val="006B3A04"/>
    <w:rsid w:val="006B3B95"/>
    <w:rsid w:val="006B3FBE"/>
    <w:rsid w:val="006B68DE"/>
    <w:rsid w:val="006B7BDB"/>
    <w:rsid w:val="006C01F1"/>
    <w:rsid w:val="006C24A4"/>
    <w:rsid w:val="006C3915"/>
    <w:rsid w:val="006C5222"/>
    <w:rsid w:val="006D0D77"/>
    <w:rsid w:val="006D3A8C"/>
    <w:rsid w:val="006D41BE"/>
    <w:rsid w:val="006D4B06"/>
    <w:rsid w:val="006D5300"/>
    <w:rsid w:val="006D6454"/>
    <w:rsid w:val="006D64FA"/>
    <w:rsid w:val="006E04E2"/>
    <w:rsid w:val="006E2A51"/>
    <w:rsid w:val="006E3FEF"/>
    <w:rsid w:val="006E41F3"/>
    <w:rsid w:val="006E5316"/>
    <w:rsid w:val="006E7111"/>
    <w:rsid w:val="006F0378"/>
    <w:rsid w:val="006F0A28"/>
    <w:rsid w:val="006F0A8A"/>
    <w:rsid w:val="006F1B4A"/>
    <w:rsid w:val="006F3410"/>
    <w:rsid w:val="006F44F1"/>
    <w:rsid w:val="006F551C"/>
    <w:rsid w:val="006F6626"/>
    <w:rsid w:val="006F683B"/>
    <w:rsid w:val="006F699F"/>
    <w:rsid w:val="006F6EAD"/>
    <w:rsid w:val="006F74A6"/>
    <w:rsid w:val="006F788F"/>
    <w:rsid w:val="006F799E"/>
    <w:rsid w:val="007015B4"/>
    <w:rsid w:val="007022F1"/>
    <w:rsid w:val="00703E7A"/>
    <w:rsid w:val="00703F7E"/>
    <w:rsid w:val="007047AB"/>
    <w:rsid w:val="00705EA5"/>
    <w:rsid w:val="0070633F"/>
    <w:rsid w:val="00712B22"/>
    <w:rsid w:val="007132D6"/>
    <w:rsid w:val="007134A5"/>
    <w:rsid w:val="0071497E"/>
    <w:rsid w:val="00715EC9"/>
    <w:rsid w:val="007165DA"/>
    <w:rsid w:val="00716654"/>
    <w:rsid w:val="007171F8"/>
    <w:rsid w:val="00717EFC"/>
    <w:rsid w:val="007213B4"/>
    <w:rsid w:val="00721AA6"/>
    <w:rsid w:val="00721C4C"/>
    <w:rsid w:val="007227AB"/>
    <w:rsid w:val="00722C8B"/>
    <w:rsid w:val="00722F41"/>
    <w:rsid w:val="00723282"/>
    <w:rsid w:val="00723FFD"/>
    <w:rsid w:val="00725C6C"/>
    <w:rsid w:val="0072644C"/>
    <w:rsid w:val="0073118F"/>
    <w:rsid w:val="00731225"/>
    <w:rsid w:val="0073289D"/>
    <w:rsid w:val="007337F7"/>
    <w:rsid w:val="00735DFA"/>
    <w:rsid w:val="0073665E"/>
    <w:rsid w:val="00736C96"/>
    <w:rsid w:val="00736DC8"/>
    <w:rsid w:val="00737303"/>
    <w:rsid w:val="007376AE"/>
    <w:rsid w:val="00737D21"/>
    <w:rsid w:val="00737E81"/>
    <w:rsid w:val="007407B2"/>
    <w:rsid w:val="00741286"/>
    <w:rsid w:val="007416B9"/>
    <w:rsid w:val="00743255"/>
    <w:rsid w:val="00743258"/>
    <w:rsid w:val="00743C63"/>
    <w:rsid w:val="00743F39"/>
    <w:rsid w:val="007441AC"/>
    <w:rsid w:val="007449CF"/>
    <w:rsid w:val="00744E1C"/>
    <w:rsid w:val="00745259"/>
    <w:rsid w:val="007456B1"/>
    <w:rsid w:val="007456E4"/>
    <w:rsid w:val="00745A03"/>
    <w:rsid w:val="007468E8"/>
    <w:rsid w:val="00746C8A"/>
    <w:rsid w:val="00750720"/>
    <w:rsid w:val="007516FB"/>
    <w:rsid w:val="0075198C"/>
    <w:rsid w:val="00752EA5"/>
    <w:rsid w:val="00752EB1"/>
    <w:rsid w:val="007532D9"/>
    <w:rsid w:val="00753417"/>
    <w:rsid w:val="00753636"/>
    <w:rsid w:val="00754F69"/>
    <w:rsid w:val="00756639"/>
    <w:rsid w:val="00757609"/>
    <w:rsid w:val="00761E53"/>
    <w:rsid w:val="00761FAE"/>
    <w:rsid w:val="007620E5"/>
    <w:rsid w:val="00762421"/>
    <w:rsid w:val="0076365C"/>
    <w:rsid w:val="00764B55"/>
    <w:rsid w:val="007655F9"/>
    <w:rsid w:val="00765F25"/>
    <w:rsid w:val="00766527"/>
    <w:rsid w:val="00767727"/>
    <w:rsid w:val="00767A0A"/>
    <w:rsid w:val="00767C8B"/>
    <w:rsid w:val="00770020"/>
    <w:rsid w:val="007701C7"/>
    <w:rsid w:val="00770A8F"/>
    <w:rsid w:val="0077116C"/>
    <w:rsid w:val="007723C0"/>
    <w:rsid w:val="0077250A"/>
    <w:rsid w:val="00773427"/>
    <w:rsid w:val="00773B0E"/>
    <w:rsid w:val="00774924"/>
    <w:rsid w:val="00774A84"/>
    <w:rsid w:val="00774D97"/>
    <w:rsid w:val="00775999"/>
    <w:rsid w:val="00781369"/>
    <w:rsid w:val="00781EF5"/>
    <w:rsid w:val="00782D97"/>
    <w:rsid w:val="00783112"/>
    <w:rsid w:val="0078424D"/>
    <w:rsid w:val="00784CD3"/>
    <w:rsid w:val="0078531A"/>
    <w:rsid w:val="00787941"/>
    <w:rsid w:val="007916EB"/>
    <w:rsid w:val="0079215A"/>
    <w:rsid w:val="0079242B"/>
    <w:rsid w:val="00795BEF"/>
    <w:rsid w:val="0079634D"/>
    <w:rsid w:val="007971E0"/>
    <w:rsid w:val="007979BA"/>
    <w:rsid w:val="00797E66"/>
    <w:rsid w:val="00797F10"/>
    <w:rsid w:val="007A093B"/>
    <w:rsid w:val="007A0DD8"/>
    <w:rsid w:val="007A0E5F"/>
    <w:rsid w:val="007A2006"/>
    <w:rsid w:val="007A2AF1"/>
    <w:rsid w:val="007A2DC5"/>
    <w:rsid w:val="007A331B"/>
    <w:rsid w:val="007A3AAF"/>
    <w:rsid w:val="007A558D"/>
    <w:rsid w:val="007A59F3"/>
    <w:rsid w:val="007B0EEF"/>
    <w:rsid w:val="007B1383"/>
    <w:rsid w:val="007B2746"/>
    <w:rsid w:val="007B277E"/>
    <w:rsid w:val="007B300F"/>
    <w:rsid w:val="007B3BDF"/>
    <w:rsid w:val="007B4B55"/>
    <w:rsid w:val="007B54B2"/>
    <w:rsid w:val="007B624E"/>
    <w:rsid w:val="007B7830"/>
    <w:rsid w:val="007B7ABD"/>
    <w:rsid w:val="007C1D6D"/>
    <w:rsid w:val="007C2B9C"/>
    <w:rsid w:val="007C2C1F"/>
    <w:rsid w:val="007C37D8"/>
    <w:rsid w:val="007C420A"/>
    <w:rsid w:val="007C431C"/>
    <w:rsid w:val="007C47E2"/>
    <w:rsid w:val="007C4957"/>
    <w:rsid w:val="007C593E"/>
    <w:rsid w:val="007C61FB"/>
    <w:rsid w:val="007D1322"/>
    <w:rsid w:val="007D14A3"/>
    <w:rsid w:val="007D17DC"/>
    <w:rsid w:val="007D1C0D"/>
    <w:rsid w:val="007D2B1C"/>
    <w:rsid w:val="007D3A59"/>
    <w:rsid w:val="007D41BF"/>
    <w:rsid w:val="007D479E"/>
    <w:rsid w:val="007D5D12"/>
    <w:rsid w:val="007D605B"/>
    <w:rsid w:val="007D62CC"/>
    <w:rsid w:val="007D745B"/>
    <w:rsid w:val="007D7E06"/>
    <w:rsid w:val="007E0ECC"/>
    <w:rsid w:val="007E140F"/>
    <w:rsid w:val="007E2062"/>
    <w:rsid w:val="007E2A09"/>
    <w:rsid w:val="007E4A05"/>
    <w:rsid w:val="007E5C32"/>
    <w:rsid w:val="007E673F"/>
    <w:rsid w:val="007E6E13"/>
    <w:rsid w:val="007E74BF"/>
    <w:rsid w:val="007E7E75"/>
    <w:rsid w:val="007F03DC"/>
    <w:rsid w:val="007F0B2C"/>
    <w:rsid w:val="007F263D"/>
    <w:rsid w:val="007F5024"/>
    <w:rsid w:val="007F5423"/>
    <w:rsid w:val="007F657C"/>
    <w:rsid w:val="00802642"/>
    <w:rsid w:val="00802B6F"/>
    <w:rsid w:val="00806E4E"/>
    <w:rsid w:val="00806E77"/>
    <w:rsid w:val="00807C65"/>
    <w:rsid w:val="00807CBB"/>
    <w:rsid w:val="00807E85"/>
    <w:rsid w:val="00807EB8"/>
    <w:rsid w:val="0081012C"/>
    <w:rsid w:val="00810877"/>
    <w:rsid w:val="00811572"/>
    <w:rsid w:val="00813784"/>
    <w:rsid w:val="00814128"/>
    <w:rsid w:val="00814C89"/>
    <w:rsid w:val="00815BEF"/>
    <w:rsid w:val="00816349"/>
    <w:rsid w:val="00816B53"/>
    <w:rsid w:val="00820023"/>
    <w:rsid w:val="00821C86"/>
    <w:rsid w:val="008225A7"/>
    <w:rsid w:val="00823D13"/>
    <w:rsid w:val="00823F8D"/>
    <w:rsid w:val="00825D28"/>
    <w:rsid w:val="00826574"/>
    <w:rsid w:val="00827617"/>
    <w:rsid w:val="00827D28"/>
    <w:rsid w:val="00830472"/>
    <w:rsid w:val="00830486"/>
    <w:rsid w:val="008349FB"/>
    <w:rsid w:val="0083514C"/>
    <w:rsid w:val="00835351"/>
    <w:rsid w:val="008358F8"/>
    <w:rsid w:val="00835976"/>
    <w:rsid w:val="0083641F"/>
    <w:rsid w:val="00840907"/>
    <w:rsid w:val="00840D4C"/>
    <w:rsid w:val="00840FB2"/>
    <w:rsid w:val="00841A0E"/>
    <w:rsid w:val="00841EA9"/>
    <w:rsid w:val="00841F0C"/>
    <w:rsid w:val="00842317"/>
    <w:rsid w:val="00842C21"/>
    <w:rsid w:val="0084303B"/>
    <w:rsid w:val="00843061"/>
    <w:rsid w:val="008431BC"/>
    <w:rsid w:val="00843D86"/>
    <w:rsid w:val="00846258"/>
    <w:rsid w:val="008468C5"/>
    <w:rsid w:val="008468F3"/>
    <w:rsid w:val="00846B41"/>
    <w:rsid w:val="0084732C"/>
    <w:rsid w:val="00850223"/>
    <w:rsid w:val="0085150F"/>
    <w:rsid w:val="00851DC7"/>
    <w:rsid w:val="0085252C"/>
    <w:rsid w:val="00853BAC"/>
    <w:rsid w:val="00854FF7"/>
    <w:rsid w:val="00855083"/>
    <w:rsid w:val="0085633F"/>
    <w:rsid w:val="00856449"/>
    <w:rsid w:val="0085709A"/>
    <w:rsid w:val="00857E02"/>
    <w:rsid w:val="00860B23"/>
    <w:rsid w:val="00862FBC"/>
    <w:rsid w:val="00863823"/>
    <w:rsid w:val="00864011"/>
    <w:rsid w:val="00864F20"/>
    <w:rsid w:val="0086525C"/>
    <w:rsid w:val="00865ADF"/>
    <w:rsid w:val="00865D48"/>
    <w:rsid w:val="00867F89"/>
    <w:rsid w:val="00870580"/>
    <w:rsid w:val="00870664"/>
    <w:rsid w:val="00871D9E"/>
    <w:rsid w:val="00871DF9"/>
    <w:rsid w:val="00872C55"/>
    <w:rsid w:val="00873F53"/>
    <w:rsid w:val="008745FA"/>
    <w:rsid w:val="00875B47"/>
    <w:rsid w:val="008766BA"/>
    <w:rsid w:val="008778BF"/>
    <w:rsid w:val="00877E98"/>
    <w:rsid w:val="00877FD8"/>
    <w:rsid w:val="008803D0"/>
    <w:rsid w:val="008812F8"/>
    <w:rsid w:val="00881476"/>
    <w:rsid w:val="00881605"/>
    <w:rsid w:val="00881A3C"/>
    <w:rsid w:val="00882CC9"/>
    <w:rsid w:val="00882E22"/>
    <w:rsid w:val="00882F10"/>
    <w:rsid w:val="00883A4A"/>
    <w:rsid w:val="0088490C"/>
    <w:rsid w:val="00885254"/>
    <w:rsid w:val="008857D7"/>
    <w:rsid w:val="00885F56"/>
    <w:rsid w:val="00890A1F"/>
    <w:rsid w:val="00891D33"/>
    <w:rsid w:val="00891F76"/>
    <w:rsid w:val="00893A8E"/>
    <w:rsid w:val="00893DCD"/>
    <w:rsid w:val="00893FE1"/>
    <w:rsid w:val="00894A5F"/>
    <w:rsid w:val="00894A8E"/>
    <w:rsid w:val="0089553C"/>
    <w:rsid w:val="00897166"/>
    <w:rsid w:val="00897928"/>
    <w:rsid w:val="00897F5D"/>
    <w:rsid w:val="008A03F1"/>
    <w:rsid w:val="008A1675"/>
    <w:rsid w:val="008A185E"/>
    <w:rsid w:val="008A18E4"/>
    <w:rsid w:val="008A2CDE"/>
    <w:rsid w:val="008A2D8F"/>
    <w:rsid w:val="008A3963"/>
    <w:rsid w:val="008A65EB"/>
    <w:rsid w:val="008A6787"/>
    <w:rsid w:val="008A6834"/>
    <w:rsid w:val="008A6AEF"/>
    <w:rsid w:val="008A7274"/>
    <w:rsid w:val="008A7D0F"/>
    <w:rsid w:val="008B1EB6"/>
    <w:rsid w:val="008B35F8"/>
    <w:rsid w:val="008B3DF9"/>
    <w:rsid w:val="008B4C5F"/>
    <w:rsid w:val="008B4F38"/>
    <w:rsid w:val="008B5A9F"/>
    <w:rsid w:val="008B672A"/>
    <w:rsid w:val="008B732E"/>
    <w:rsid w:val="008B79DA"/>
    <w:rsid w:val="008C00D2"/>
    <w:rsid w:val="008C1B6D"/>
    <w:rsid w:val="008C45FC"/>
    <w:rsid w:val="008C4BC7"/>
    <w:rsid w:val="008C5B44"/>
    <w:rsid w:val="008C5F43"/>
    <w:rsid w:val="008C6B79"/>
    <w:rsid w:val="008C724E"/>
    <w:rsid w:val="008D0157"/>
    <w:rsid w:val="008D15C9"/>
    <w:rsid w:val="008D1BBD"/>
    <w:rsid w:val="008D2C85"/>
    <w:rsid w:val="008D3B2B"/>
    <w:rsid w:val="008D3C60"/>
    <w:rsid w:val="008D44D5"/>
    <w:rsid w:val="008D4B7A"/>
    <w:rsid w:val="008D6BE5"/>
    <w:rsid w:val="008E2ED1"/>
    <w:rsid w:val="008E354F"/>
    <w:rsid w:val="008E3E16"/>
    <w:rsid w:val="008E3FD9"/>
    <w:rsid w:val="008E5D86"/>
    <w:rsid w:val="008E5E35"/>
    <w:rsid w:val="008E72CE"/>
    <w:rsid w:val="008E786E"/>
    <w:rsid w:val="008E7944"/>
    <w:rsid w:val="008E7987"/>
    <w:rsid w:val="008E7C42"/>
    <w:rsid w:val="008F0231"/>
    <w:rsid w:val="008F0307"/>
    <w:rsid w:val="008F0395"/>
    <w:rsid w:val="008F0A5D"/>
    <w:rsid w:val="008F1150"/>
    <w:rsid w:val="008F2C5A"/>
    <w:rsid w:val="008F2FC2"/>
    <w:rsid w:val="008F3A64"/>
    <w:rsid w:val="008F4B9D"/>
    <w:rsid w:val="008F68FC"/>
    <w:rsid w:val="008F6CD3"/>
    <w:rsid w:val="008F7390"/>
    <w:rsid w:val="009000E7"/>
    <w:rsid w:val="009056C5"/>
    <w:rsid w:val="00906969"/>
    <w:rsid w:val="00906B7F"/>
    <w:rsid w:val="0091068F"/>
    <w:rsid w:val="00910A3B"/>
    <w:rsid w:val="009114F3"/>
    <w:rsid w:val="0091244F"/>
    <w:rsid w:val="009132A8"/>
    <w:rsid w:val="00914526"/>
    <w:rsid w:val="00914673"/>
    <w:rsid w:val="009147FC"/>
    <w:rsid w:val="00917297"/>
    <w:rsid w:val="00920079"/>
    <w:rsid w:val="00920640"/>
    <w:rsid w:val="00920BE6"/>
    <w:rsid w:val="00922C1D"/>
    <w:rsid w:val="0092386E"/>
    <w:rsid w:val="00923BD1"/>
    <w:rsid w:val="0092406F"/>
    <w:rsid w:val="00924239"/>
    <w:rsid w:val="00926C64"/>
    <w:rsid w:val="00926D35"/>
    <w:rsid w:val="00927362"/>
    <w:rsid w:val="00927A42"/>
    <w:rsid w:val="00930A99"/>
    <w:rsid w:val="00930EF8"/>
    <w:rsid w:val="00934113"/>
    <w:rsid w:val="00934291"/>
    <w:rsid w:val="00934431"/>
    <w:rsid w:val="00935C3C"/>
    <w:rsid w:val="0093641D"/>
    <w:rsid w:val="00940E97"/>
    <w:rsid w:val="00941F78"/>
    <w:rsid w:val="009433B0"/>
    <w:rsid w:val="00944FCB"/>
    <w:rsid w:val="00945F83"/>
    <w:rsid w:val="00946301"/>
    <w:rsid w:val="00947191"/>
    <w:rsid w:val="0095135A"/>
    <w:rsid w:val="00951FA2"/>
    <w:rsid w:val="00954C0E"/>
    <w:rsid w:val="00954D83"/>
    <w:rsid w:val="00955520"/>
    <w:rsid w:val="0095571B"/>
    <w:rsid w:val="0095620F"/>
    <w:rsid w:val="00956DD5"/>
    <w:rsid w:val="00961CC3"/>
    <w:rsid w:val="009622AB"/>
    <w:rsid w:val="00962653"/>
    <w:rsid w:val="009628E6"/>
    <w:rsid w:val="009631A6"/>
    <w:rsid w:val="009635E2"/>
    <w:rsid w:val="00963B07"/>
    <w:rsid w:val="00963E3C"/>
    <w:rsid w:val="00963F40"/>
    <w:rsid w:val="0096437B"/>
    <w:rsid w:val="009665AA"/>
    <w:rsid w:val="00966E05"/>
    <w:rsid w:val="0096733D"/>
    <w:rsid w:val="009674E6"/>
    <w:rsid w:val="00967E73"/>
    <w:rsid w:val="00971072"/>
    <w:rsid w:val="00971646"/>
    <w:rsid w:val="009719CF"/>
    <w:rsid w:val="00973303"/>
    <w:rsid w:val="00974106"/>
    <w:rsid w:val="00974659"/>
    <w:rsid w:val="00976287"/>
    <w:rsid w:val="00976892"/>
    <w:rsid w:val="00980368"/>
    <w:rsid w:val="009804C5"/>
    <w:rsid w:val="0098054A"/>
    <w:rsid w:val="0098091C"/>
    <w:rsid w:val="0098113F"/>
    <w:rsid w:val="009815B2"/>
    <w:rsid w:val="00981AFF"/>
    <w:rsid w:val="00982222"/>
    <w:rsid w:val="00983AFE"/>
    <w:rsid w:val="00985310"/>
    <w:rsid w:val="009859B4"/>
    <w:rsid w:val="0098773A"/>
    <w:rsid w:val="00991347"/>
    <w:rsid w:val="00991960"/>
    <w:rsid w:val="00991DC3"/>
    <w:rsid w:val="00992292"/>
    <w:rsid w:val="00992FED"/>
    <w:rsid w:val="00995E0A"/>
    <w:rsid w:val="00996A15"/>
    <w:rsid w:val="00996B31"/>
    <w:rsid w:val="00997F65"/>
    <w:rsid w:val="009A0062"/>
    <w:rsid w:val="009A04D3"/>
    <w:rsid w:val="009A0564"/>
    <w:rsid w:val="009A05D2"/>
    <w:rsid w:val="009A0A25"/>
    <w:rsid w:val="009A0FB6"/>
    <w:rsid w:val="009A0FFF"/>
    <w:rsid w:val="009A1920"/>
    <w:rsid w:val="009A34EE"/>
    <w:rsid w:val="009A3BBA"/>
    <w:rsid w:val="009A60CB"/>
    <w:rsid w:val="009A7525"/>
    <w:rsid w:val="009A785A"/>
    <w:rsid w:val="009A7C18"/>
    <w:rsid w:val="009B0B38"/>
    <w:rsid w:val="009B0D06"/>
    <w:rsid w:val="009B39E0"/>
    <w:rsid w:val="009B4386"/>
    <w:rsid w:val="009B46F5"/>
    <w:rsid w:val="009B4AD4"/>
    <w:rsid w:val="009B525D"/>
    <w:rsid w:val="009B7545"/>
    <w:rsid w:val="009B7B48"/>
    <w:rsid w:val="009C0759"/>
    <w:rsid w:val="009C218D"/>
    <w:rsid w:val="009C24BA"/>
    <w:rsid w:val="009C2725"/>
    <w:rsid w:val="009C3707"/>
    <w:rsid w:val="009C370A"/>
    <w:rsid w:val="009C3A5F"/>
    <w:rsid w:val="009C3CB3"/>
    <w:rsid w:val="009C5AF8"/>
    <w:rsid w:val="009C6303"/>
    <w:rsid w:val="009C68B7"/>
    <w:rsid w:val="009D1438"/>
    <w:rsid w:val="009D194D"/>
    <w:rsid w:val="009D2174"/>
    <w:rsid w:val="009D25E4"/>
    <w:rsid w:val="009D383E"/>
    <w:rsid w:val="009D3F3A"/>
    <w:rsid w:val="009D431D"/>
    <w:rsid w:val="009D4759"/>
    <w:rsid w:val="009D5333"/>
    <w:rsid w:val="009D5605"/>
    <w:rsid w:val="009E01FB"/>
    <w:rsid w:val="009E0530"/>
    <w:rsid w:val="009E13CF"/>
    <w:rsid w:val="009E420E"/>
    <w:rsid w:val="009E5374"/>
    <w:rsid w:val="009E551F"/>
    <w:rsid w:val="009E7AD0"/>
    <w:rsid w:val="009F13C1"/>
    <w:rsid w:val="009F2CEF"/>
    <w:rsid w:val="009F3FF8"/>
    <w:rsid w:val="009F55FF"/>
    <w:rsid w:val="009F7ACA"/>
    <w:rsid w:val="00A00590"/>
    <w:rsid w:val="00A0198B"/>
    <w:rsid w:val="00A01A1F"/>
    <w:rsid w:val="00A02143"/>
    <w:rsid w:val="00A031A2"/>
    <w:rsid w:val="00A03F19"/>
    <w:rsid w:val="00A03FB4"/>
    <w:rsid w:val="00A04A24"/>
    <w:rsid w:val="00A06737"/>
    <w:rsid w:val="00A06B7D"/>
    <w:rsid w:val="00A07795"/>
    <w:rsid w:val="00A0795B"/>
    <w:rsid w:val="00A101E3"/>
    <w:rsid w:val="00A106D9"/>
    <w:rsid w:val="00A1070F"/>
    <w:rsid w:val="00A108B9"/>
    <w:rsid w:val="00A12048"/>
    <w:rsid w:val="00A1347B"/>
    <w:rsid w:val="00A1443B"/>
    <w:rsid w:val="00A14680"/>
    <w:rsid w:val="00A14E0F"/>
    <w:rsid w:val="00A165F2"/>
    <w:rsid w:val="00A172A7"/>
    <w:rsid w:val="00A2190B"/>
    <w:rsid w:val="00A22C64"/>
    <w:rsid w:val="00A22F5D"/>
    <w:rsid w:val="00A246F2"/>
    <w:rsid w:val="00A24772"/>
    <w:rsid w:val="00A249B0"/>
    <w:rsid w:val="00A2520D"/>
    <w:rsid w:val="00A253D7"/>
    <w:rsid w:val="00A25B10"/>
    <w:rsid w:val="00A25E2C"/>
    <w:rsid w:val="00A265AE"/>
    <w:rsid w:val="00A26D1A"/>
    <w:rsid w:val="00A273C8"/>
    <w:rsid w:val="00A3150D"/>
    <w:rsid w:val="00A317B6"/>
    <w:rsid w:val="00A32A6A"/>
    <w:rsid w:val="00A32A9C"/>
    <w:rsid w:val="00A32C8B"/>
    <w:rsid w:val="00A32D25"/>
    <w:rsid w:val="00A3317F"/>
    <w:rsid w:val="00A3318D"/>
    <w:rsid w:val="00A35005"/>
    <w:rsid w:val="00A35379"/>
    <w:rsid w:val="00A35C67"/>
    <w:rsid w:val="00A35E43"/>
    <w:rsid w:val="00A378AB"/>
    <w:rsid w:val="00A37ECD"/>
    <w:rsid w:val="00A4042D"/>
    <w:rsid w:val="00A417F5"/>
    <w:rsid w:val="00A42FC5"/>
    <w:rsid w:val="00A44A61"/>
    <w:rsid w:val="00A45E4B"/>
    <w:rsid w:val="00A46070"/>
    <w:rsid w:val="00A46964"/>
    <w:rsid w:val="00A47CEE"/>
    <w:rsid w:val="00A50096"/>
    <w:rsid w:val="00A50360"/>
    <w:rsid w:val="00A509C2"/>
    <w:rsid w:val="00A50E13"/>
    <w:rsid w:val="00A5131F"/>
    <w:rsid w:val="00A518DC"/>
    <w:rsid w:val="00A55454"/>
    <w:rsid w:val="00A56E68"/>
    <w:rsid w:val="00A57431"/>
    <w:rsid w:val="00A57979"/>
    <w:rsid w:val="00A61204"/>
    <w:rsid w:val="00A614CD"/>
    <w:rsid w:val="00A61625"/>
    <w:rsid w:val="00A62D95"/>
    <w:rsid w:val="00A638F4"/>
    <w:rsid w:val="00A64D2E"/>
    <w:rsid w:val="00A64DFB"/>
    <w:rsid w:val="00A66FA1"/>
    <w:rsid w:val="00A67E00"/>
    <w:rsid w:val="00A706D2"/>
    <w:rsid w:val="00A71338"/>
    <w:rsid w:val="00A7212D"/>
    <w:rsid w:val="00A72F11"/>
    <w:rsid w:val="00A73100"/>
    <w:rsid w:val="00A73C2C"/>
    <w:rsid w:val="00A73FFC"/>
    <w:rsid w:val="00A7437C"/>
    <w:rsid w:val="00A74A0A"/>
    <w:rsid w:val="00A76085"/>
    <w:rsid w:val="00A762C4"/>
    <w:rsid w:val="00A7660B"/>
    <w:rsid w:val="00A7665B"/>
    <w:rsid w:val="00A767D3"/>
    <w:rsid w:val="00A77CB9"/>
    <w:rsid w:val="00A80D69"/>
    <w:rsid w:val="00A814F7"/>
    <w:rsid w:val="00A83E0B"/>
    <w:rsid w:val="00A8585D"/>
    <w:rsid w:val="00A85A23"/>
    <w:rsid w:val="00A85C0F"/>
    <w:rsid w:val="00A85F1F"/>
    <w:rsid w:val="00A86B19"/>
    <w:rsid w:val="00A90778"/>
    <w:rsid w:val="00A910ED"/>
    <w:rsid w:val="00A915C8"/>
    <w:rsid w:val="00A91754"/>
    <w:rsid w:val="00A917CA"/>
    <w:rsid w:val="00A92AE0"/>
    <w:rsid w:val="00A9300B"/>
    <w:rsid w:val="00A9361A"/>
    <w:rsid w:val="00A940B9"/>
    <w:rsid w:val="00A948A3"/>
    <w:rsid w:val="00A94C31"/>
    <w:rsid w:val="00A971FD"/>
    <w:rsid w:val="00A97547"/>
    <w:rsid w:val="00AA0A8A"/>
    <w:rsid w:val="00AA2CAB"/>
    <w:rsid w:val="00AA5A9B"/>
    <w:rsid w:val="00AA7128"/>
    <w:rsid w:val="00AB128D"/>
    <w:rsid w:val="00AB1872"/>
    <w:rsid w:val="00AB1E20"/>
    <w:rsid w:val="00AB28FB"/>
    <w:rsid w:val="00AB340C"/>
    <w:rsid w:val="00AB39BC"/>
    <w:rsid w:val="00AB483F"/>
    <w:rsid w:val="00AB4852"/>
    <w:rsid w:val="00AB598C"/>
    <w:rsid w:val="00AB6C40"/>
    <w:rsid w:val="00AB6F0C"/>
    <w:rsid w:val="00AC057B"/>
    <w:rsid w:val="00AC11E6"/>
    <w:rsid w:val="00AC1DC8"/>
    <w:rsid w:val="00AC5BA7"/>
    <w:rsid w:val="00AC6B8F"/>
    <w:rsid w:val="00AC6CD7"/>
    <w:rsid w:val="00AC7373"/>
    <w:rsid w:val="00AC7831"/>
    <w:rsid w:val="00AC7E26"/>
    <w:rsid w:val="00AD3533"/>
    <w:rsid w:val="00AD37CD"/>
    <w:rsid w:val="00AD3E97"/>
    <w:rsid w:val="00AD41E4"/>
    <w:rsid w:val="00AD4FB4"/>
    <w:rsid w:val="00AD50EF"/>
    <w:rsid w:val="00AD64EA"/>
    <w:rsid w:val="00AD6B5A"/>
    <w:rsid w:val="00AD77D6"/>
    <w:rsid w:val="00AD7DE5"/>
    <w:rsid w:val="00AE0615"/>
    <w:rsid w:val="00AE1699"/>
    <w:rsid w:val="00AE2794"/>
    <w:rsid w:val="00AE2E0F"/>
    <w:rsid w:val="00AE439B"/>
    <w:rsid w:val="00AE4486"/>
    <w:rsid w:val="00AE45C2"/>
    <w:rsid w:val="00AE4DD4"/>
    <w:rsid w:val="00AE50F9"/>
    <w:rsid w:val="00AE65A3"/>
    <w:rsid w:val="00AE6D49"/>
    <w:rsid w:val="00AF1471"/>
    <w:rsid w:val="00AF21B1"/>
    <w:rsid w:val="00AF3097"/>
    <w:rsid w:val="00AF4606"/>
    <w:rsid w:val="00AF46DE"/>
    <w:rsid w:val="00AF46E5"/>
    <w:rsid w:val="00AF5CBB"/>
    <w:rsid w:val="00AF6366"/>
    <w:rsid w:val="00AF6B75"/>
    <w:rsid w:val="00AF703C"/>
    <w:rsid w:val="00AF73E6"/>
    <w:rsid w:val="00AF7406"/>
    <w:rsid w:val="00AF7828"/>
    <w:rsid w:val="00AF7A87"/>
    <w:rsid w:val="00AF7C34"/>
    <w:rsid w:val="00AF7D87"/>
    <w:rsid w:val="00B00DE9"/>
    <w:rsid w:val="00B00FFB"/>
    <w:rsid w:val="00B0226A"/>
    <w:rsid w:val="00B028BF"/>
    <w:rsid w:val="00B02D1A"/>
    <w:rsid w:val="00B04AA3"/>
    <w:rsid w:val="00B05D33"/>
    <w:rsid w:val="00B05D5D"/>
    <w:rsid w:val="00B06EE2"/>
    <w:rsid w:val="00B07044"/>
    <w:rsid w:val="00B076A4"/>
    <w:rsid w:val="00B11478"/>
    <w:rsid w:val="00B11EA2"/>
    <w:rsid w:val="00B13D18"/>
    <w:rsid w:val="00B13D46"/>
    <w:rsid w:val="00B14821"/>
    <w:rsid w:val="00B155BA"/>
    <w:rsid w:val="00B167AC"/>
    <w:rsid w:val="00B16C9D"/>
    <w:rsid w:val="00B1760F"/>
    <w:rsid w:val="00B204B8"/>
    <w:rsid w:val="00B20612"/>
    <w:rsid w:val="00B20C71"/>
    <w:rsid w:val="00B20FA1"/>
    <w:rsid w:val="00B21585"/>
    <w:rsid w:val="00B21758"/>
    <w:rsid w:val="00B22D70"/>
    <w:rsid w:val="00B2396F"/>
    <w:rsid w:val="00B23B65"/>
    <w:rsid w:val="00B24709"/>
    <w:rsid w:val="00B24D64"/>
    <w:rsid w:val="00B25090"/>
    <w:rsid w:val="00B25844"/>
    <w:rsid w:val="00B25B0F"/>
    <w:rsid w:val="00B25F0E"/>
    <w:rsid w:val="00B262A2"/>
    <w:rsid w:val="00B3161F"/>
    <w:rsid w:val="00B32065"/>
    <w:rsid w:val="00B36758"/>
    <w:rsid w:val="00B373F7"/>
    <w:rsid w:val="00B40069"/>
    <w:rsid w:val="00B4062A"/>
    <w:rsid w:val="00B41654"/>
    <w:rsid w:val="00B417E0"/>
    <w:rsid w:val="00B42B40"/>
    <w:rsid w:val="00B435B0"/>
    <w:rsid w:val="00B4367A"/>
    <w:rsid w:val="00B43B17"/>
    <w:rsid w:val="00B44954"/>
    <w:rsid w:val="00B44FF3"/>
    <w:rsid w:val="00B45A65"/>
    <w:rsid w:val="00B46639"/>
    <w:rsid w:val="00B468BE"/>
    <w:rsid w:val="00B46917"/>
    <w:rsid w:val="00B46D5E"/>
    <w:rsid w:val="00B47313"/>
    <w:rsid w:val="00B47AB0"/>
    <w:rsid w:val="00B500F0"/>
    <w:rsid w:val="00B524A8"/>
    <w:rsid w:val="00B52873"/>
    <w:rsid w:val="00B56530"/>
    <w:rsid w:val="00B57248"/>
    <w:rsid w:val="00B57750"/>
    <w:rsid w:val="00B61CC1"/>
    <w:rsid w:val="00B64717"/>
    <w:rsid w:val="00B6661D"/>
    <w:rsid w:val="00B724F0"/>
    <w:rsid w:val="00B725E9"/>
    <w:rsid w:val="00B759F1"/>
    <w:rsid w:val="00B76939"/>
    <w:rsid w:val="00B7788F"/>
    <w:rsid w:val="00B81BFB"/>
    <w:rsid w:val="00B81CF7"/>
    <w:rsid w:val="00B82BAD"/>
    <w:rsid w:val="00B84849"/>
    <w:rsid w:val="00B84AED"/>
    <w:rsid w:val="00B851AF"/>
    <w:rsid w:val="00B85F2E"/>
    <w:rsid w:val="00B86A95"/>
    <w:rsid w:val="00B86B98"/>
    <w:rsid w:val="00B90175"/>
    <w:rsid w:val="00B90B9F"/>
    <w:rsid w:val="00B91326"/>
    <w:rsid w:val="00B913BC"/>
    <w:rsid w:val="00B9182C"/>
    <w:rsid w:val="00B92357"/>
    <w:rsid w:val="00B92B7C"/>
    <w:rsid w:val="00B9410F"/>
    <w:rsid w:val="00B94852"/>
    <w:rsid w:val="00B95D18"/>
    <w:rsid w:val="00B96ACD"/>
    <w:rsid w:val="00B973A0"/>
    <w:rsid w:val="00BA0418"/>
    <w:rsid w:val="00BA07A1"/>
    <w:rsid w:val="00BA1B6A"/>
    <w:rsid w:val="00BA1BEF"/>
    <w:rsid w:val="00BA25D1"/>
    <w:rsid w:val="00BA26EC"/>
    <w:rsid w:val="00BA2A3F"/>
    <w:rsid w:val="00BA2EBE"/>
    <w:rsid w:val="00BA31DA"/>
    <w:rsid w:val="00BA3F8F"/>
    <w:rsid w:val="00BA5893"/>
    <w:rsid w:val="00BA59BA"/>
    <w:rsid w:val="00BA5A9E"/>
    <w:rsid w:val="00BA6488"/>
    <w:rsid w:val="00BA694E"/>
    <w:rsid w:val="00BA76D0"/>
    <w:rsid w:val="00BA7B70"/>
    <w:rsid w:val="00BB0237"/>
    <w:rsid w:val="00BB084F"/>
    <w:rsid w:val="00BB3C9F"/>
    <w:rsid w:val="00BB4336"/>
    <w:rsid w:val="00BB4EFD"/>
    <w:rsid w:val="00BB5CFB"/>
    <w:rsid w:val="00BB6182"/>
    <w:rsid w:val="00BB6C01"/>
    <w:rsid w:val="00BB6C0F"/>
    <w:rsid w:val="00BB71E3"/>
    <w:rsid w:val="00BB7AD0"/>
    <w:rsid w:val="00BB7EEE"/>
    <w:rsid w:val="00BC02F2"/>
    <w:rsid w:val="00BC09FD"/>
    <w:rsid w:val="00BC0ABE"/>
    <w:rsid w:val="00BC1CF8"/>
    <w:rsid w:val="00BC2A94"/>
    <w:rsid w:val="00BC33CD"/>
    <w:rsid w:val="00BC4564"/>
    <w:rsid w:val="00BC485A"/>
    <w:rsid w:val="00BC5200"/>
    <w:rsid w:val="00BC56E6"/>
    <w:rsid w:val="00BC63EA"/>
    <w:rsid w:val="00BC6CA0"/>
    <w:rsid w:val="00BC6FEF"/>
    <w:rsid w:val="00BC7D12"/>
    <w:rsid w:val="00BD084A"/>
    <w:rsid w:val="00BD0CF5"/>
    <w:rsid w:val="00BD2413"/>
    <w:rsid w:val="00BD2FCE"/>
    <w:rsid w:val="00BD3CB8"/>
    <w:rsid w:val="00BD3E8E"/>
    <w:rsid w:val="00BD4398"/>
    <w:rsid w:val="00BD4D0A"/>
    <w:rsid w:val="00BD520E"/>
    <w:rsid w:val="00BD5D59"/>
    <w:rsid w:val="00BD7B56"/>
    <w:rsid w:val="00BD7BD7"/>
    <w:rsid w:val="00BD7C24"/>
    <w:rsid w:val="00BE2DEC"/>
    <w:rsid w:val="00BE41CA"/>
    <w:rsid w:val="00BE42D1"/>
    <w:rsid w:val="00BE7B63"/>
    <w:rsid w:val="00BE7FE0"/>
    <w:rsid w:val="00BF0564"/>
    <w:rsid w:val="00BF05F5"/>
    <w:rsid w:val="00BF180F"/>
    <w:rsid w:val="00BF2AEA"/>
    <w:rsid w:val="00BF3D91"/>
    <w:rsid w:val="00BF4D5E"/>
    <w:rsid w:val="00BF5413"/>
    <w:rsid w:val="00BF5AF4"/>
    <w:rsid w:val="00BF62DA"/>
    <w:rsid w:val="00C00531"/>
    <w:rsid w:val="00C02181"/>
    <w:rsid w:val="00C0324E"/>
    <w:rsid w:val="00C032E1"/>
    <w:rsid w:val="00C03F06"/>
    <w:rsid w:val="00C04489"/>
    <w:rsid w:val="00C04918"/>
    <w:rsid w:val="00C07659"/>
    <w:rsid w:val="00C07CF1"/>
    <w:rsid w:val="00C10BE6"/>
    <w:rsid w:val="00C12378"/>
    <w:rsid w:val="00C123F5"/>
    <w:rsid w:val="00C1274C"/>
    <w:rsid w:val="00C12A61"/>
    <w:rsid w:val="00C12A75"/>
    <w:rsid w:val="00C13579"/>
    <w:rsid w:val="00C13650"/>
    <w:rsid w:val="00C13CC8"/>
    <w:rsid w:val="00C15F8F"/>
    <w:rsid w:val="00C16799"/>
    <w:rsid w:val="00C2115B"/>
    <w:rsid w:val="00C21784"/>
    <w:rsid w:val="00C22985"/>
    <w:rsid w:val="00C23CD1"/>
    <w:rsid w:val="00C25A10"/>
    <w:rsid w:val="00C26CAB"/>
    <w:rsid w:val="00C2763D"/>
    <w:rsid w:val="00C30788"/>
    <w:rsid w:val="00C30B1E"/>
    <w:rsid w:val="00C30B88"/>
    <w:rsid w:val="00C30DA7"/>
    <w:rsid w:val="00C31E45"/>
    <w:rsid w:val="00C32525"/>
    <w:rsid w:val="00C32F51"/>
    <w:rsid w:val="00C33E14"/>
    <w:rsid w:val="00C379F7"/>
    <w:rsid w:val="00C40B7D"/>
    <w:rsid w:val="00C415ED"/>
    <w:rsid w:val="00C41968"/>
    <w:rsid w:val="00C4297E"/>
    <w:rsid w:val="00C431E8"/>
    <w:rsid w:val="00C43940"/>
    <w:rsid w:val="00C43948"/>
    <w:rsid w:val="00C43C51"/>
    <w:rsid w:val="00C4475D"/>
    <w:rsid w:val="00C44B37"/>
    <w:rsid w:val="00C46165"/>
    <w:rsid w:val="00C46A6E"/>
    <w:rsid w:val="00C47833"/>
    <w:rsid w:val="00C51464"/>
    <w:rsid w:val="00C5245C"/>
    <w:rsid w:val="00C52789"/>
    <w:rsid w:val="00C5495D"/>
    <w:rsid w:val="00C55CC2"/>
    <w:rsid w:val="00C566B4"/>
    <w:rsid w:val="00C56A16"/>
    <w:rsid w:val="00C607A5"/>
    <w:rsid w:val="00C60C01"/>
    <w:rsid w:val="00C62067"/>
    <w:rsid w:val="00C625C5"/>
    <w:rsid w:val="00C6262E"/>
    <w:rsid w:val="00C64103"/>
    <w:rsid w:val="00C65459"/>
    <w:rsid w:val="00C71D6D"/>
    <w:rsid w:val="00C72B3B"/>
    <w:rsid w:val="00C731DF"/>
    <w:rsid w:val="00C739D5"/>
    <w:rsid w:val="00C742B7"/>
    <w:rsid w:val="00C758B3"/>
    <w:rsid w:val="00C75FF8"/>
    <w:rsid w:val="00C77F2E"/>
    <w:rsid w:val="00C81D67"/>
    <w:rsid w:val="00C81E67"/>
    <w:rsid w:val="00C822A4"/>
    <w:rsid w:val="00C83F11"/>
    <w:rsid w:val="00C8525E"/>
    <w:rsid w:val="00C876B7"/>
    <w:rsid w:val="00C87EE0"/>
    <w:rsid w:val="00C91179"/>
    <w:rsid w:val="00C91A4A"/>
    <w:rsid w:val="00C92614"/>
    <w:rsid w:val="00C927C7"/>
    <w:rsid w:val="00C92B22"/>
    <w:rsid w:val="00C939FA"/>
    <w:rsid w:val="00C94335"/>
    <w:rsid w:val="00C96252"/>
    <w:rsid w:val="00C974FE"/>
    <w:rsid w:val="00C97AC4"/>
    <w:rsid w:val="00C97FB0"/>
    <w:rsid w:val="00CA04F1"/>
    <w:rsid w:val="00CA169D"/>
    <w:rsid w:val="00CA170D"/>
    <w:rsid w:val="00CA29E2"/>
    <w:rsid w:val="00CA3F7B"/>
    <w:rsid w:val="00CA5582"/>
    <w:rsid w:val="00CA5D0C"/>
    <w:rsid w:val="00CA7728"/>
    <w:rsid w:val="00CA7A1B"/>
    <w:rsid w:val="00CB4327"/>
    <w:rsid w:val="00CB44C1"/>
    <w:rsid w:val="00CB72DA"/>
    <w:rsid w:val="00CB7D6B"/>
    <w:rsid w:val="00CB7DBB"/>
    <w:rsid w:val="00CC00B6"/>
    <w:rsid w:val="00CC278D"/>
    <w:rsid w:val="00CD0114"/>
    <w:rsid w:val="00CD0976"/>
    <w:rsid w:val="00CD1F5F"/>
    <w:rsid w:val="00CD2EBF"/>
    <w:rsid w:val="00CD303E"/>
    <w:rsid w:val="00CD3720"/>
    <w:rsid w:val="00CD3BF4"/>
    <w:rsid w:val="00CD3E4C"/>
    <w:rsid w:val="00CD6571"/>
    <w:rsid w:val="00CD6B93"/>
    <w:rsid w:val="00CD6ED1"/>
    <w:rsid w:val="00CD7120"/>
    <w:rsid w:val="00CE015F"/>
    <w:rsid w:val="00CE09DF"/>
    <w:rsid w:val="00CE2B53"/>
    <w:rsid w:val="00CE4CA5"/>
    <w:rsid w:val="00CE5CEE"/>
    <w:rsid w:val="00CE6191"/>
    <w:rsid w:val="00CE741B"/>
    <w:rsid w:val="00CF27B8"/>
    <w:rsid w:val="00CF459E"/>
    <w:rsid w:val="00CF4955"/>
    <w:rsid w:val="00CF5CD3"/>
    <w:rsid w:val="00CF627B"/>
    <w:rsid w:val="00CF6F65"/>
    <w:rsid w:val="00CF6FC8"/>
    <w:rsid w:val="00CF754B"/>
    <w:rsid w:val="00CF7A2D"/>
    <w:rsid w:val="00D00014"/>
    <w:rsid w:val="00D003A6"/>
    <w:rsid w:val="00D03287"/>
    <w:rsid w:val="00D03F75"/>
    <w:rsid w:val="00D0623F"/>
    <w:rsid w:val="00D067BE"/>
    <w:rsid w:val="00D06FD8"/>
    <w:rsid w:val="00D0779B"/>
    <w:rsid w:val="00D07E3F"/>
    <w:rsid w:val="00D13F54"/>
    <w:rsid w:val="00D14167"/>
    <w:rsid w:val="00D14D52"/>
    <w:rsid w:val="00D14E25"/>
    <w:rsid w:val="00D15381"/>
    <w:rsid w:val="00D155F2"/>
    <w:rsid w:val="00D16552"/>
    <w:rsid w:val="00D16AA0"/>
    <w:rsid w:val="00D174A3"/>
    <w:rsid w:val="00D20BC0"/>
    <w:rsid w:val="00D20DFD"/>
    <w:rsid w:val="00D22F08"/>
    <w:rsid w:val="00D23B54"/>
    <w:rsid w:val="00D247FF"/>
    <w:rsid w:val="00D275B0"/>
    <w:rsid w:val="00D3012F"/>
    <w:rsid w:val="00D30795"/>
    <w:rsid w:val="00D31355"/>
    <w:rsid w:val="00D31C14"/>
    <w:rsid w:val="00D33EC9"/>
    <w:rsid w:val="00D346A6"/>
    <w:rsid w:val="00D3535E"/>
    <w:rsid w:val="00D353A0"/>
    <w:rsid w:val="00D40E7B"/>
    <w:rsid w:val="00D41383"/>
    <w:rsid w:val="00D42D43"/>
    <w:rsid w:val="00D4303E"/>
    <w:rsid w:val="00D43513"/>
    <w:rsid w:val="00D43DC7"/>
    <w:rsid w:val="00D448E3"/>
    <w:rsid w:val="00D4657F"/>
    <w:rsid w:val="00D4756B"/>
    <w:rsid w:val="00D50576"/>
    <w:rsid w:val="00D5088D"/>
    <w:rsid w:val="00D51337"/>
    <w:rsid w:val="00D5231A"/>
    <w:rsid w:val="00D5349D"/>
    <w:rsid w:val="00D53DFC"/>
    <w:rsid w:val="00D53FFD"/>
    <w:rsid w:val="00D545AB"/>
    <w:rsid w:val="00D554F5"/>
    <w:rsid w:val="00D55898"/>
    <w:rsid w:val="00D55BEE"/>
    <w:rsid w:val="00D564B3"/>
    <w:rsid w:val="00D56607"/>
    <w:rsid w:val="00D56711"/>
    <w:rsid w:val="00D60D0A"/>
    <w:rsid w:val="00D62E72"/>
    <w:rsid w:val="00D63B13"/>
    <w:rsid w:val="00D647D0"/>
    <w:rsid w:val="00D650EF"/>
    <w:rsid w:val="00D65175"/>
    <w:rsid w:val="00D65827"/>
    <w:rsid w:val="00D65EEC"/>
    <w:rsid w:val="00D70B31"/>
    <w:rsid w:val="00D733DF"/>
    <w:rsid w:val="00D73ED9"/>
    <w:rsid w:val="00D74223"/>
    <w:rsid w:val="00D7470C"/>
    <w:rsid w:val="00D75961"/>
    <w:rsid w:val="00D76750"/>
    <w:rsid w:val="00D76A2B"/>
    <w:rsid w:val="00D80164"/>
    <w:rsid w:val="00D8022C"/>
    <w:rsid w:val="00D805C8"/>
    <w:rsid w:val="00D8101A"/>
    <w:rsid w:val="00D81D15"/>
    <w:rsid w:val="00D82573"/>
    <w:rsid w:val="00D8270B"/>
    <w:rsid w:val="00D83D0D"/>
    <w:rsid w:val="00D85C99"/>
    <w:rsid w:val="00D862C5"/>
    <w:rsid w:val="00D87688"/>
    <w:rsid w:val="00D87B22"/>
    <w:rsid w:val="00D9026D"/>
    <w:rsid w:val="00D90E51"/>
    <w:rsid w:val="00D9189A"/>
    <w:rsid w:val="00D93B8B"/>
    <w:rsid w:val="00D943DB"/>
    <w:rsid w:val="00D94DB4"/>
    <w:rsid w:val="00D963C8"/>
    <w:rsid w:val="00D971B8"/>
    <w:rsid w:val="00D9750B"/>
    <w:rsid w:val="00D97D54"/>
    <w:rsid w:val="00DA097C"/>
    <w:rsid w:val="00DA165C"/>
    <w:rsid w:val="00DA1F10"/>
    <w:rsid w:val="00DA2033"/>
    <w:rsid w:val="00DA2EA2"/>
    <w:rsid w:val="00DA3502"/>
    <w:rsid w:val="00DA37EF"/>
    <w:rsid w:val="00DA5BB5"/>
    <w:rsid w:val="00DB03C8"/>
    <w:rsid w:val="00DB0C47"/>
    <w:rsid w:val="00DB15F7"/>
    <w:rsid w:val="00DB1823"/>
    <w:rsid w:val="00DB1AE5"/>
    <w:rsid w:val="00DB1B4A"/>
    <w:rsid w:val="00DB2913"/>
    <w:rsid w:val="00DB2A80"/>
    <w:rsid w:val="00DB33FF"/>
    <w:rsid w:val="00DB364C"/>
    <w:rsid w:val="00DB602E"/>
    <w:rsid w:val="00DB6226"/>
    <w:rsid w:val="00DC0B15"/>
    <w:rsid w:val="00DC0BA3"/>
    <w:rsid w:val="00DC0CBF"/>
    <w:rsid w:val="00DC1129"/>
    <w:rsid w:val="00DC2C92"/>
    <w:rsid w:val="00DC2FBE"/>
    <w:rsid w:val="00DC3329"/>
    <w:rsid w:val="00DC3364"/>
    <w:rsid w:val="00DC3494"/>
    <w:rsid w:val="00DC5CED"/>
    <w:rsid w:val="00DC6097"/>
    <w:rsid w:val="00DC6A9C"/>
    <w:rsid w:val="00DC6C93"/>
    <w:rsid w:val="00DC76C1"/>
    <w:rsid w:val="00DD08FF"/>
    <w:rsid w:val="00DD1ED7"/>
    <w:rsid w:val="00DD23F2"/>
    <w:rsid w:val="00DD34DC"/>
    <w:rsid w:val="00DD4A7B"/>
    <w:rsid w:val="00DD5295"/>
    <w:rsid w:val="00DD730F"/>
    <w:rsid w:val="00DD78CA"/>
    <w:rsid w:val="00DE1AD2"/>
    <w:rsid w:val="00DE39DB"/>
    <w:rsid w:val="00DE4907"/>
    <w:rsid w:val="00DE4972"/>
    <w:rsid w:val="00DE5744"/>
    <w:rsid w:val="00DE6345"/>
    <w:rsid w:val="00DE6912"/>
    <w:rsid w:val="00DE7D95"/>
    <w:rsid w:val="00DF02D9"/>
    <w:rsid w:val="00DF14C6"/>
    <w:rsid w:val="00DF1955"/>
    <w:rsid w:val="00DF2A1E"/>
    <w:rsid w:val="00DF310D"/>
    <w:rsid w:val="00DF388A"/>
    <w:rsid w:val="00DF3959"/>
    <w:rsid w:val="00DF4423"/>
    <w:rsid w:val="00DF44C0"/>
    <w:rsid w:val="00DF64D7"/>
    <w:rsid w:val="00DF65A5"/>
    <w:rsid w:val="00DF6F93"/>
    <w:rsid w:val="00E0055D"/>
    <w:rsid w:val="00E00DAF"/>
    <w:rsid w:val="00E01418"/>
    <w:rsid w:val="00E0182A"/>
    <w:rsid w:val="00E01A83"/>
    <w:rsid w:val="00E04A9C"/>
    <w:rsid w:val="00E06908"/>
    <w:rsid w:val="00E07AD8"/>
    <w:rsid w:val="00E100AD"/>
    <w:rsid w:val="00E1031D"/>
    <w:rsid w:val="00E119B8"/>
    <w:rsid w:val="00E12F3E"/>
    <w:rsid w:val="00E13B20"/>
    <w:rsid w:val="00E13C95"/>
    <w:rsid w:val="00E140BE"/>
    <w:rsid w:val="00E16F47"/>
    <w:rsid w:val="00E17D64"/>
    <w:rsid w:val="00E2287E"/>
    <w:rsid w:val="00E23977"/>
    <w:rsid w:val="00E241FA"/>
    <w:rsid w:val="00E26991"/>
    <w:rsid w:val="00E2722D"/>
    <w:rsid w:val="00E2781A"/>
    <w:rsid w:val="00E32AC9"/>
    <w:rsid w:val="00E32DAF"/>
    <w:rsid w:val="00E32E02"/>
    <w:rsid w:val="00E33057"/>
    <w:rsid w:val="00E33D59"/>
    <w:rsid w:val="00E340C1"/>
    <w:rsid w:val="00E3502C"/>
    <w:rsid w:val="00E35484"/>
    <w:rsid w:val="00E35F7B"/>
    <w:rsid w:val="00E371E0"/>
    <w:rsid w:val="00E3746B"/>
    <w:rsid w:val="00E37AB8"/>
    <w:rsid w:val="00E37B78"/>
    <w:rsid w:val="00E401E0"/>
    <w:rsid w:val="00E405CA"/>
    <w:rsid w:val="00E4314E"/>
    <w:rsid w:val="00E436FD"/>
    <w:rsid w:val="00E43D72"/>
    <w:rsid w:val="00E44295"/>
    <w:rsid w:val="00E446F9"/>
    <w:rsid w:val="00E45197"/>
    <w:rsid w:val="00E463E9"/>
    <w:rsid w:val="00E500CF"/>
    <w:rsid w:val="00E50146"/>
    <w:rsid w:val="00E5140A"/>
    <w:rsid w:val="00E53D2E"/>
    <w:rsid w:val="00E545E5"/>
    <w:rsid w:val="00E55DDD"/>
    <w:rsid w:val="00E570CC"/>
    <w:rsid w:val="00E61418"/>
    <w:rsid w:val="00E614BF"/>
    <w:rsid w:val="00E617AE"/>
    <w:rsid w:val="00E62E59"/>
    <w:rsid w:val="00E63101"/>
    <w:rsid w:val="00E63F7C"/>
    <w:rsid w:val="00E66D36"/>
    <w:rsid w:val="00E71489"/>
    <w:rsid w:val="00E738CC"/>
    <w:rsid w:val="00E73CFB"/>
    <w:rsid w:val="00E76093"/>
    <w:rsid w:val="00E77F18"/>
    <w:rsid w:val="00E816D7"/>
    <w:rsid w:val="00E81C41"/>
    <w:rsid w:val="00E81DD3"/>
    <w:rsid w:val="00E82909"/>
    <w:rsid w:val="00E82C70"/>
    <w:rsid w:val="00E838CA"/>
    <w:rsid w:val="00E83EBE"/>
    <w:rsid w:val="00E85580"/>
    <w:rsid w:val="00E85A6B"/>
    <w:rsid w:val="00E87297"/>
    <w:rsid w:val="00E87955"/>
    <w:rsid w:val="00E9087A"/>
    <w:rsid w:val="00E90C05"/>
    <w:rsid w:val="00E90C2D"/>
    <w:rsid w:val="00E946D8"/>
    <w:rsid w:val="00E951ED"/>
    <w:rsid w:val="00E955DB"/>
    <w:rsid w:val="00E96BBF"/>
    <w:rsid w:val="00E96C5A"/>
    <w:rsid w:val="00EA06E4"/>
    <w:rsid w:val="00EA0927"/>
    <w:rsid w:val="00EA1398"/>
    <w:rsid w:val="00EA1A07"/>
    <w:rsid w:val="00EA1C0D"/>
    <w:rsid w:val="00EA48D2"/>
    <w:rsid w:val="00EA664F"/>
    <w:rsid w:val="00EA6D97"/>
    <w:rsid w:val="00EA71CE"/>
    <w:rsid w:val="00EB2123"/>
    <w:rsid w:val="00EB22D7"/>
    <w:rsid w:val="00EB2D4D"/>
    <w:rsid w:val="00EB30F1"/>
    <w:rsid w:val="00EB324B"/>
    <w:rsid w:val="00EB3CF2"/>
    <w:rsid w:val="00EB4ACE"/>
    <w:rsid w:val="00EB4D35"/>
    <w:rsid w:val="00EB5012"/>
    <w:rsid w:val="00EB5521"/>
    <w:rsid w:val="00EB6A9D"/>
    <w:rsid w:val="00EB6FE2"/>
    <w:rsid w:val="00EB78E3"/>
    <w:rsid w:val="00EC1BBC"/>
    <w:rsid w:val="00EC263E"/>
    <w:rsid w:val="00EC4370"/>
    <w:rsid w:val="00EC4D56"/>
    <w:rsid w:val="00EC51F5"/>
    <w:rsid w:val="00EC5F25"/>
    <w:rsid w:val="00EC65F4"/>
    <w:rsid w:val="00EC7083"/>
    <w:rsid w:val="00EC714E"/>
    <w:rsid w:val="00ED2485"/>
    <w:rsid w:val="00ED2A19"/>
    <w:rsid w:val="00ED4118"/>
    <w:rsid w:val="00ED42CD"/>
    <w:rsid w:val="00ED518C"/>
    <w:rsid w:val="00ED6AA9"/>
    <w:rsid w:val="00ED7E5E"/>
    <w:rsid w:val="00EE02B9"/>
    <w:rsid w:val="00EE0744"/>
    <w:rsid w:val="00EE0FF4"/>
    <w:rsid w:val="00EE2689"/>
    <w:rsid w:val="00EE290C"/>
    <w:rsid w:val="00EE3265"/>
    <w:rsid w:val="00EE40D7"/>
    <w:rsid w:val="00EE5B7E"/>
    <w:rsid w:val="00EE6469"/>
    <w:rsid w:val="00EE6EB8"/>
    <w:rsid w:val="00EE6FEB"/>
    <w:rsid w:val="00EF03CC"/>
    <w:rsid w:val="00EF0E6E"/>
    <w:rsid w:val="00EF1538"/>
    <w:rsid w:val="00EF1BE6"/>
    <w:rsid w:val="00EF2875"/>
    <w:rsid w:val="00EF31BF"/>
    <w:rsid w:val="00EF3320"/>
    <w:rsid w:val="00EF3DB9"/>
    <w:rsid w:val="00EF3F33"/>
    <w:rsid w:val="00EF41C5"/>
    <w:rsid w:val="00EF482D"/>
    <w:rsid w:val="00EF4BF9"/>
    <w:rsid w:val="00EF6010"/>
    <w:rsid w:val="00EF60AE"/>
    <w:rsid w:val="00EF71AA"/>
    <w:rsid w:val="00EF7D7E"/>
    <w:rsid w:val="00F00F52"/>
    <w:rsid w:val="00F0149D"/>
    <w:rsid w:val="00F02DD1"/>
    <w:rsid w:val="00F03538"/>
    <w:rsid w:val="00F03A1A"/>
    <w:rsid w:val="00F04897"/>
    <w:rsid w:val="00F0666A"/>
    <w:rsid w:val="00F07574"/>
    <w:rsid w:val="00F10216"/>
    <w:rsid w:val="00F10DA3"/>
    <w:rsid w:val="00F13601"/>
    <w:rsid w:val="00F13B35"/>
    <w:rsid w:val="00F14071"/>
    <w:rsid w:val="00F15075"/>
    <w:rsid w:val="00F15126"/>
    <w:rsid w:val="00F15490"/>
    <w:rsid w:val="00F157D9"/>
    <w:rsid w:val="00F174B8"/>
    <w:rsid w:val="00F17E8A"/>
    <w:rsid w:val="00F20600"/>
    <w:rsid w:val="00F2071D"/>
    <w:rsid w:val="00F212EF"/>
    <w:rsid w:val="00F21470"/>
    <w:rsid w:val="00F21959"/>
    <w:rsid w:val="00F2208D"/>
    <w:rsid w:val="00F22806"/>
    <w:rsid w:val="00F23323"/>
    <w:rsid w:val="00F2452A"/>
    <w:rsid w:val="00F2556D"/>
    <w:rsid w:val="00F25874"/>
    <w:rsid w:val="00F2654B"/>
    <w:rsid w:val="00F2667A"/>
    <w:rsid w:val="00F27D27"/>
    <w:rsid w:val="00F30A90"/>
    <w:rsid w:val="00F31F61"/>
    <w:rsid w:val="00F32D71"/>
    <w:rsid w:val="00F32DAA"/>
    <w:rsid w:val="00F33243"/>
    <w:rsid w:val="00F33296"/>
    <w:rsid w:val="00F334BB"/>
    <w:rsid w:val="00F337C1"/>
    <w:rsid w:val="00F34A28"/>
    <w:rsid w:val="00F35D08"/>
    <w:rsid w:val="00F369DE"/>
    <w:rsid w:val="00F41DAD"/>
    <w:rsid w:val="00F4267B"/>
    <w:rsid w:val="00F42E8F"/>
    <w:rsid w:val="00F4301B"/>
    <w:rsid w:val="00F465BF"/>
    <w:rsid w:val="00F468F5"/>
    <w:rsid w:val="00F50BAD"/>
    <w:rsid w:val="00F51C5B"/>
    <w:rsid w:val="00F51D89"/>
    <w:rsid w:val="00F525EF"/>
    <w:rsid w:val="00F52E46"/>
    <w:rsid w:val="00F538D2"/>
    <w:rsid w:val="00F53901"/>
    <w:rsid w:val="00F539F3"/>
    <w:rsid w:val="00F54DBC"/>
    <w:rsid w:val="00F55758"/>
    <w:rsid w:val="00F56087"/>
    <w:rsid w:val="00F57C7E"/>
    <w:rsid w:val="00F614B8"/>
    <w:rsid w:val="00F61880"/>
    <w:rsid w:val="00F61CFB"/>
    <w:rsid w:val="00F62961"/>
    <w:rsid w:val="00F6388C"/>
    <w:rsid w:val="00F639AE"/>
    <w:rsid w:val="00F647BF"/>
    <w:rsid w:val="00F64D04"/>
    <w:rsid w:val="00F6663D"/>
    <w:rsid w:val="00F66D95"/>
    <w:rsid w:val="00F66EAE"/>
    <w:rsid w:val="00F7007E"/>
    <w:rsid w:val="00F7046D"/>
    <w:rsid w:val="00F706DC"/>
    <w:rsid w:val="00F71319"/>
    <w:rsid w:val="00F717DD"/>
    <w:rsid w:val="00F72501"/>
    <w:rsid w:val="00F73976"/>
    <w:rsid w:val="00F73D4E"/>
    <w:rsid w:val="00F7487E"/>
    <w:rsid w:val="00F74B1A"/>
    <w:rsid w:val="00F75CBF"/>
    <w:rsid w:val="00F75DA0"/>
    <w:rsid w:val="00F81004"/>
    <w:rsid w:val="00F81CCE"/>
    <w:rsid w:val="00F82E58"/>
    <w:rsid w:val="00F8367A"/>
    <w:rsid w:val="00F83F59"/>
    <w:rsid w:val="00F8407A"/>
    <w:rsid w:val="00F85284"/>
    <w:rsid w:val="00F85416"/>
    <w:rsid w:val="00F86875"/>
    <w:rsid w:val="00F869C4"/>
    <w:rsid w:val="00F87857"/>
    <w:rsid w:val="00F878E1"/>
    <w:rsid w:val="00F90C5D"/>
    <w:rsid w:val="00F93B73"/>
    <w:rsid w:val="00F93C00"/>
    <w:rsid w:val="00F94A7C"/>
    <w:rsid w:val="00F95497"/>
    <w:rsid w:val="00F95A73"/>
    <w:rsid w:val="00F95B6C"/>
    <w:rsid w:val="00F96223"/>
    <w:rsid w:val="00F97505"/>
    <w:rsid w:val="00F97734"/>
    <w:rsid w:val="00F9798C"/>
    <w:rsid w:val="00F9799F"/>
    <w:rsid w:val="00FA0BF1"/>
    <w:rsid w:val="00FA0F63"/>
    <w:rsid w:val="00FA29CA"/>
    <w:rsid w:val="00FA4BE8"/>
    <w:rsid w:val="00FA73B6"/>
    <w:rsid w:val="00FB11DB"/>
    <w:rsid w:val="00FB2288"/>
    <w:rsid w:val="00FB2855"/>
    <w:rsid w:val="00FB2C6B"/>
    <w:rsid w:val="00FB367F"/>
    <w:rsid w:val="00FB3F3B"/>
    <w:rsid w:val="00FB499C"/>
    <w:rsid w:val="00FB5577"/>
    <w:rsid w:val="00FB6103"/>
    <w:rsid w:val="00FB7A9A"/>
    <w:rsid w:val="00FC10BF"/>
    <w:rsid w:val="00FC7477"/>
    <w:rsid w:val="00FC7DB2"/>
    <w:rsid w:val="00FD03A3"/>
    <w:rsid w:val="00FD050A"/>
    <w:rsid w:val="00FD091C"/>
    <w:rsid w:val="00FD0A98"/>
    <w:rsid w:val="00FD1066"/>
    <w:rsid w:val="00FD1A74"/>
    <w:rsid w:val="00FD2494"/>
    <w:rsid w:val="00FD358D"/>
    <w:rsid w:val="00FD6F9D"/>
    <w:rsid w:val="00FD7F87"/>
    <w:rsid w:val="00FE0FAD"/>
    <w:rsid w:val="00FE113D"/>
    <w:rsid w:val="00FE2BAB"/>
    <w:rsid w:val="00FE2C38"/>
    <w:rsid w:val="00FE44BD"/>
    <w:rsid w:val="00FE5CA1"/>
    <w:rsid w:val="00FF0B60"/>
    <w:rsid w:val="00FF2104"/>
    <w:rsid w:val="00FF2E72"/>
    <w:rsid w:val="00FF307A"/>
    <w:rsid w:val="00FF4FE1"/>
    <w:rsid w:val="00FF5434"/>
    <w:rsid w:val="00FF5FBF"/>
    <w:rsid w:val="00FF6416"/>
    <w:rsid w:val="00FF6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32DA9"/>
  <w15:docId w15:val="{BF67FE69-67B6-451D-A922-3306A196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BEB"/>
  </w:style>
  <w:style w:type="paragraph" w:styleId="Ttulo1">
    <w:name w:val="heading 1"/>
    <w:basedOn w:val="Normal"/>
    <w:next w:val="Normal"/>
    <w:link w:val="Ttulo1Car"/>
    <w:uiPriority w:val="9"/>
    <w:qFormat/>
    <w:rsid w:val="00595B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B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5B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B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B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B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B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B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B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5BE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95BEB"/>
  </w:style>
  <w:style w:type="paragraph" w:styleId="Textodeglobo">
    <w:name w:val="Balloon Text"/>
    <w:basedOn w:val="Normal"/>
    <w:link w:val="TextodegloboCar"/>
    <w:uiPriority w:val="99"/>
    <w:semiHidden/>
    <w:unhideWhenUsed/>
    <w:rsid w:val="004C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C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95B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95BE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91D33"/>
    <w:pPr>
      <w:tabs>
        <w:tab w:val="right" w:leader="dot" w:pos="8828"/>
      </w:tabs>
      <w:spacing w:before="240" w:after="100"/>
    </w:pPr>
  </w:style>
  <w:style w:type="character" w:styleId="Hipervnculo">
    <w:name w:val="Hyperlink"/>
    <w:basedOn w:val="Fuentedeprrafopredeter"/>
    <w:uiPriority w:val="99"/>
    <w:unhideWhenUsed/>
    <w:rsid w:val="00D07E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95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B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B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BA59BA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595B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B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26D0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6D0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26D02"/>
    <w:rPr>
      <w:vertAlign w:val="superscript"/>
    </w:rPr>
  </w:style>
  <w:style w:type="paragraph" w:styleId="Prrafodelista">
    <w:name w:val="List Paragraph"/>
    <w:basedOn w:val="Normal"/>
    <w:uiPriority w:val="34"/>
    <w:qFormat/>
    <w:rsid w:val="00595BEB"/>
    <w:pPr>
      <w:ind w:left="720"/>
      <w:contextualSpacing/>
    </w:pPr>
  </w:style>
  <w:style w:type="paragraph" w:customStyle="1" w:styleId="Text">
    <w:name w:val="Text"/>
    <w:aliases w:val="t,text"/>
    <w:link w:val="TextChar"/>
    <w:uiPriority w:val="99"/>
    <w:rsid w:val="00784CD3"/>
    <w:pPr>
      <w:spacing w:before="60" w:after="60" w:line="240" w:lineRule="auto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link w:val="Text"/>
    <w:uiPriority w:val="99"/>
    <w:locked/>
    <w:rsid w:val="00784CD3"/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styleId="Textocomentario">
    <w:name w:val="annotation text"/>
    <w:basedOn w:val="Normal"/>
    <w:link w:val="TextocomentarioCar"/>
    <w:semiHidden/>
    <w:rsid w:val="00FD1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D106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D106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1066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nfasis">
    <w:name w:val="Emphasis"/>
    <w:basedOn w:val="Fuentedeprrafopredeter"/>
    <w:uiPriority w:val="20"/>
    <w:qFormat/>
    <w:rsid w:val="00595BEB"/>
    <w:rPr>
      <w:i/>
      <w:iCs/>
    </w:rPr>
  </w:style>
  <w:style w:type="table" w:styleId="Tablaconcuadrcula">
    <w:name w:val="Table Grid"/>
    <w:basedOn w:val="Tablanormal"/>
    <w:uiPriority w:val="39"/>
    <w:rsid w:val="00FD1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147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7FC"/>
  </w:style>
  <w:style w:type="paragraph" w:styleId="NormalWeb">
    <w:name w:val="Normal (Web)"/>
    <w:basedOn w:val="Normal"/>
    <w:uiPriority w:val="99"/>
    <w:unhideWhenUsed/>
    <w:rsid w:val="001B3DA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A249B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49B0"/>
    <w:pPr>
      <w:spacing w:after="200"/>
    </w:pPr>
    <w:rPr>
      <w:rFonts w:asciiTheme="minorHAnsi" w:eastAsiaTheme="minorHAnsi" w:hAnsiTheme="minorHAnsi" w:cstheme="minorBidi"/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49B0"/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semiHidden/>
    <w:rsid w:val="002F15C5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Normaltable">
    <w:name w:val="Normaltable"/>
    <w:basedOn w:val="Normal"/>
    <w:rsid w:val="002F15C5"/>
    <w:pPr>
      <w:spacing w:after="0" w:line="240" w:lineRule="auto"/>
      <w:ind w:right="2030"/>
      <w:jc w:val="both"/>
    </w:pPr>
    <w:rPr>
      <w:rFonts w:ascii="Book Antiqua" w:eastAsia="Times New Roman" w:hAnsi="Book Antiqua" w:cs="Times New Roman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95BE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extoindependiente">
    <w:name w:val="Body Text"/>
    <w:basedOn w:val="Normal"/>
    <w:link w:val="TextoindependienteCar"/>
    <w:rsid w:val="002F15C5"/>
    <w:pPr>
      <w:spacing w:after="120" w:line="240" w:lineRule="auto"/>
    </w:pPr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2F15C5"/>
    <w:rPr>
      <w:rFonts w:ascii="Arial" w:eastAsia="Times New Roman" w:hAnsi="Arial" w:cs="Times New Roman"/>
      <w:snapToGrid w:val="0"/>
      <w:sz w:val="20"/>
      <w:szCs w:val="20"/>
      <w:lang w:val="en-US"/>
    </w:rPr>
  </w:style>
  <w:style w:type="paragraph" w:customStyle="1" w:styleId="StyleHeading3After6pt">
    <w:name w:val="Style Heading 3 + After:  6 pt"/>
    <w:basedOn w:val="Ttulo3"/>
    <w:autoRedefine/>
    <w:rsid w:val="002F15C5"/>
    <w:pPr>
      <w:keepLines w:val="0"/>
      <w:suppressLineNumbers/>
      <w:suppressAutoHyphens/>
      <w:spacing w:before="160" w:after="120" w:line="220" w:lineRule="exact"/>
    </w:pPr>
    <w:rPr>
      <w:rFonts w:ascii="Arial" w:eastAsia="Times New Roman" w:hAnsi="Arial" w:cs="Times New Roman"/>
      <w:color w:val="auto"/>
      <w:sz w:val="26"/>
      <w:szCs w:val="20"/>
      <w:lang w:val="en-US"/>
    </w:rPr>
  </w:style>
  <w:style w:type="paragraph" w:customStyle="1" w:styleId="Body-noindent">
    <w:name w:val="Body-no indent"/>
    <w:next w:val="Normal"/>
    <w:rsid w:val="00E00DAF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7E140F"/>
    <w:pPr>
      <w:spacing w:after="100"/>
      <w:ind w:left="440"/>
    </w:pPr>
  </w:style>
  <w:style w:type="paragraph" w:styleId="Revisin">
    <w:name w:val="Revision"/>
    <w:hidden/>
    <w:uiPriority w:val="99"/>
    <w:semiHidden/>
    <w:rsid w:val="00C97FB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18BC"/>
    <w:rPr>
      <w:color w:val="954F72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F739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unhideWhenUsed/>
    <w:rsid w:val="00A4042D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A4042D"/>
    <w:rPr>
      <w:color w:val="2B579A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5E78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E782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5E78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595BEB"/>
    <w:pPr>
      <w:spacing w:line="240" w:lineRule="auto"/>
    </w:pPr>
    <w:rPr>
      <w:b/>
      <w:bCs/>
      <w:smallCaps/>
      <w:color w:val="44546A" w:themeColor="text2"/>
    </w:rPr>
  </w:style>
  <w:style w:type="character" w:styleId="Textodelmarcadordeposicin">
    <w:name w:val="Placeholder Text"/>
    <w:basedOn w:val="Fuentedeprrafopredeter"/>
    <w:uiPriority w:val="99"/>
    <w:semiHidden/>
    <w:rsid w:val="002B5773"/>
    <w:rPr>
      <w:color w:val="808080"/>
    </w:rPr>
  </w:style>
  <w:style w:type="table" w:styleId="Tablaconcuadrcula2-nfasis6">
    <w:name w:val="Grid Table 2 Accent 6"/>
    <w:basedOn w:val="Tablanormal"/>
    <w:uiPriority w:val="47"/>
    <w:rsid w:val="007B300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7B30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1">
    <w:name w:val="Plain Table 1"/>
    <w:basedOn w:val="Tablanormal"/>
    <w:uiPriority w:val="41"/>
    <w:rsid w:val="00C524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2B549C"/>
    <w:pPr>
      <w:spacing w:after="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595B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B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B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B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B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B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595B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95B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Textoennegrita">
    <w:name w:val="Strong"/>
    <w:basedOn w:val="Fuentedeprrafopredeter"/>
    <w:uiPriority w:val="22"/>
    <w:qFormat/>
    <w:rsid w:val="00595BEB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95B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5BEB"/>
    <w:rPr>
      <w:color w:val="44546A" w:themeColor="text2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95BE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95BE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95B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95BE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95BEB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6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1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40534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3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1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1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143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43067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15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105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6006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431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10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19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655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78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697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5966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655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409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78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323">
          <w:marLeft w:val="0"/>
          <w:marRight w:val="0"/>
          <w:marTop w:val="0"/>
          <w:marBottom w:val="0"/>
          <w:divBdr>
            <w:top w:val="single" w:sz="6" w:space="4" w:color="CACACA"/>
            <w:left w:val="single" w:sz="6" w:space="4" w:color="CACACA"/>
            <w:bottom w:val="single" w:sz="6" w:space="4" w:color="CACACA"/>
            <w:right w:val="single" w:sz="6" w:space="4" w:color="CACACA"/>
          </w:divBdr>
          <w:divsChild>
            <w:div w:id="142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666666"/>
                        <w:bottom w:val="single" w:sz="6" w:space="15" w:color="666666"/>
                        <w:right w:val="single" w:sz="6" w:space="15" w:color="666666"/>
                      </w:divBdr>
                    </w:div>
                  </w:divsChild>
                </w:div>
              </w:divsChild>
            </w:div>
          </w:divsChild>
        </w:div>
      </w:divsChild>
    </w:div>
    <w:div w:id="11226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1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99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62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215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91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33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86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966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636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0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438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11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36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43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5996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5995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319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158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6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1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8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4594">
                                          <w:marLeft w:val="300"/>
                                          <w:marRight w:val="30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5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87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253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555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457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343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72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193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0316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91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4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7265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9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161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799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81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67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2614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42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958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5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7424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9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5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9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3091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5613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038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ro2-taller-devops.azurewebsites.net/Devops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hyperlink" Target="https://apim-tallerdevops.azure-api.net/Devops" TargetMode="External"/><Relationship Id="rId17" Type="http://schemas.openxmlformats.org/officeDocument/2006/relationships/hyperlink" Target="https://dev.azure.com/ansofttech/Taller_Devops/_buil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lAngeluz/Taller_Devops" TargetMode="External"/><Relationship Id="rId20" Type="http://schemas.openxmlformats.org/officeDocument/2006/relationships/hyperlink" Target="https://github.com/ElAngeluz/Taller_Devops/blob/main/Taller-devops-CD.jso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apim-tallerdevops.azure-api.net/health/liveness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github.com/ElAngeluz/Taller_Devops/blob/main/azure-pipelines.y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pim-tallerdevops.azure-api.net/health/readiness" TargetMode="External"/><Relationship Id="rId2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anco%20de%20Guayaquil\AADD%20-%20Documentos\Documentos\Herramientas%20de%20Trabajo\Formatos\Documentos\Formato%20documento%20de%20estandar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2011-09-01T00:00:00</PublishDate>
  <Abstract>Cuidamos de quienes confían su esfuerzo en nosotros, con productos y servicios de calidad… estén donde estén, vayan donde vayan.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TaxCatchAll xmlns="8ccccb9b-5752-48b6-bfcf-c3211ac3a90d" xsi:nil="true"/>
    <lcf76f155ced4ddcb4097134ff3c332f xmlns="63ea75cd-7c0f-4751-b8c0-f8fdef871036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B174E8A28F44EB9B5E76FB74643B7" ma:contentTypeVersion="18" ma:contentTypeDescription="Create a new document." ma:contentTypeScope="" ma:versionID="9435bbbb4ed7f9498f1986e03e146ae6">
  <xsd:schema xmlns:xsd="http://www.w3.org/2001/XMLSchema" xmlns:xs="http://www.w3.org/2001/XMLSchema" xmlns:p="http://schemas.microsoft.com/office/2006/metadata/properties" xmlns:ns1="http://schemas.microsoft.com/sharepoint/v3" xmlns:ns2="63ea75cd-7c0f-4751-b8c0-f8fdef871036" xmlns:ns3="8ccccb9b-5752-48b6-bfcf-c3211ac3a90d" targetNamespace="http://schemas.microsoft.com/office/2006/metadata/properties" ma:root="true" ma:fieldsID="4e02244d9c3fd4c008cb0c3b2d0b8e7a" ns1:_="" ns2:_="" ns3:_="">
    <xsd:import namespace="http://schemas.microsoft.com/sharepoint/v3"/>
    <xsd:import namespace="63ea75cd-7c0f-4751-b8c0-f8fdef871036"/>
    <xsd:import namespace="8ccccb9b-5752-48b6-bfcf-c3211ac3a9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a75cd-7c0f-4751-b8c0-f8fdef871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d752cc9-aba9-42f9-b2cf-bd4818b7d9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ccb9b-5752-48b6-bfcf-c3211ac3a90d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81cbf19e-7e18-4bc4-95b5-0f3c4f5e3717}" ma:internalName="TaxCatchAll" ma:showField="CatchAllData" ma:web="8ccccb9b-5752-48b6-bfcf-c3211ac3a9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5D718B-1DFB-473A-A88C-FFBE53BE29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EE8BF2-8FAE-4207-884F-AE7B6E1FD1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0D1AFC-EE31-4297-B523-DACCEFE01A47}">
  <ds:schemaRefs>
    <ds:schemaRef ds:uri="http://schemas.microsoft.com/office/2006/metadata/properties"/>
    <ds:schemaRef ds:uri="http://schemas.microsoft.com/sharepoint/v3"/>
    <ds:schemaRef ds:uri="8ccccb9b-5752-48b6-bfcf-c3211ac3a90d"/>
    <ds:schemaRef ds:uri="63ea75cd-7c0f-4751-b8c0-f8fdef871036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BE2544E-4462-45E4-8122-6B7B3DF5F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ea75cd-7c0f-4751-b8c0-f8fdef871036"/>
    <ds:schemaRef ds:uri="8ccccb9b-5752-48b6-bfcf-c3211ac3a9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documento de estandares.dotx</Template>
  <TotalTime>6689</TotalTime>
  <Pages>4</Pages>
  <Words>519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Estándar de Arquitectura</vt:lpstr>
      <vt:lpstr>Estándar de Arquitectura</vt:lpstr>
    </vt:vector>
  </TitlesOfParts>
  <Company/>
  <LinksUpToDate>false</LinksUpToDate>
  <CharactersWithSpaces>3372</CharactersWithSpaces>
  <SharedDoc>false</SharedDoc>
  <HLinks>
    <vt:vector size="66" baseType="variant"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_Toc99972306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_Toc99972305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_Toc99972304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_Toc99972303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_Toc99972302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_Toc99972301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_Toc99972300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_Toc99972299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_Toc99972298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_Toc99972297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_Toc99972296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Arquitectura</dc:title>
  <dc:subject/>
  <dc:creator>PedroAbel</dc:creator>
  <cp:keywords/>
  <dc:description/>
  <cp:lastModifiedBy>Pedro Abel Rivera Vera</cp:lastModifiedBy>
  <cp:revision>5</cp:revision>
  <cp:lastPrinted>2022-04-28T19:02:00Z</cp:lastPrinted>
  <dcterms:created xsi:type="dcterms:W3CDTF">2023-03-04T19:39:00Z</dcterms:created>
  <dcterms:modified xsi:type="dcterms:W3CDTF">2023-03-09T11:08:00Z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0x010100564B174E8A28F44EB9B5E76FB74643B7</vt:lpwstr>
  </property>
  <property fmtid="{D5CDD505-2E9C-101B-9397-08002B2CF9AE}" pid="3" name="MediaServiceImageTags">
    <vt:lpwstr/>
  </property>
</Properties>
</file>